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58" w:rsidRDefault="005E38BF" w:rsidP="005E38BF">
      <w:pPr>
        <w:jc w:val="center"/>
      </w:pPr>
      <w:r>
        <w:rPr>
          <w:noProof/>
        </w:rPr>
        <w:drawing>
          <wp:inline distT="0" distB="0" distL="0" distR="0">
            <wp:extent cx="1447800" cy="2324100"/>
            <wp:effectExtent l="0" t="0" r="0" b="0"/>
            <wp:docPr id="6" name="Picture 6" descr="http://www.kjn.ac.th/web/image/kpn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jn.ac.th/web/image/kpn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BF" w:rsidRDefault="005E38BF" w:rsidP="005E38BF">
      <w:pPr>
        <w:jc w:val="center"/>
      </w:pPr>
    </w:p>
    <w:p w:rsidR="00AA4D58" w:rsidRPr="001E1493" w:rsidRDefault="00AA4D58" w:rsidP="002A656F">
      <w:pPr>
        <w:jc w:val="center"/>
        <w:rPr>
          <w:b/>
          <w:bCs/>
          <w:sz w:val="44"/>
          <w:szCs w:val="44"/>
        </w:rPr>
      </w:pPr>
      <w:r w:rsidRPr="001E1493">
        <w:rPr>
          <w:rFonts w:hint="cs"/>
          <w:b/>
          <w:bCs/>
          <w:sz w:val="44"/>
          <w:szCs w:val="44"/>
          <w:cs/>
        </w:rPr>
        <w:t>งานวิจัยฟิสิกส์</w:t>
      </w:r>
    </w:p>
    <w:p w:rsidR="00AA4D58" w:rsidRPr="001E1493" w:rsidRDefault="001E1493" w:rsidP="001E1493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เรื่อง </w:t>
      </w:r>
      <w:r w:rsidRPr="001E1493">
        <w:rPr>
          <w:b/>
          <w:bCs/>
          <w:sz w:val="44"/>
          <w:szCs w:val="44"/>
          <w:cs/>
        </w:rPr>
        <w:t>การศึกษาสมรรถภาพทางด้านความเร็วในการวิ่งระยะทาง 100 เมตร</w:t>
      </w:r>
    </w:p>
    <w:p w:rsidR="00AA4D58" w:rsidRDefault="00AA4D58" w:rsidP="00A103EC"/>
    <w:p w:rsidR="00AA4D58" w:rsidRDefault="00AA4D58" w:rsidP="00A103EC"/>
    <w:p w:rsidR="00AA4D58" w:rsidRPr="001E1493" w:rsidRDefault="00AA4D58" w:rsidP="001E1493">
      <w:pPr>
        <w:jc w:val="center"/>
        <w:rPr>
          <w:sz w:val="36"/>
          <w:szCs w:val="36"/>
        </w:rPr>
      </w:pPr>
      <w:r w:rsidRPr="001E1493">
        <w:rPr>
          <w:rFonts w:hint="cs"/>
          <w:sz w:val="36"/>
          <w:szCs w:val="36"/>
          <w:cs/>
        </w:rPr>
        <w:t>โดย</w:t>
      </w:r>
    </w:p>
    <w:p w:rsidR="001E1493" w:rsidRPr="001E1493" w:rsidRDefault="001E1493" w:rsidP="001E1493">
      <w:pPr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นายชมธน ฉันจรัสวิชัย</w:t>
      </w:r>
    </w:p>
    <w:p w:rsidR="001E1493" w:rsidRPr="001E1493" w:rsidRDefault="001E1493" w:rsidP="001E1493">
      <w:pPr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นายศุภกร จุฑารัต</w:t>
      </w:r>
      <w:proofErr w:type="spellStart"/>
      <w:r w:rsidRPr="001E1493">
        <w:rPr>
          <w:sz w:val="36"/>
          <w:szCs w:val="36"/>
          <w:cs/>
        </w:rPr>
        <w:t>นพงศ์</w:t>
      </w:r>
      <w:proofErr w:type="spellEnd"/>
    </w:p>
    <w:p w:rsidR="001E1493" w:rsidRDefault="001E1493" w:rsidP="001E1493">
      <w:pPr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นางสาวนภัสสร อรรคแก้ว</w:t>
      </w:r>
    </w:p>
    <w:p w:rsidR="00AA4D58" w:rsidRPr="001E1493" w:rsidRDefault="00AA4D58" w:rsidP="001E1493">
      <w:pPr>
        <w:jc w:val="center"/>
        <w:rPr>
          <w:sz w:val="36"/>
          <w:szCs w:val="36"/>
        </w:rPr>
      </w:pPr>
      <w:r w:rsidRPr="001E1493">
        <w:rPr>
          <w:rFonts w:hint="cs"/>
          <w:sz w:val="36"/>
          <w:szCs w:val="36"/>
          <w:cs/>
        </w:rPr>
        <w:t>โรงเรียนกาญจนาภิเษกวิทยาลัย นครปฐม (พระตำหนักสวนกุหลาบมัธยม)</w:t>
      </w:r>
    </w:p>
    <w:p w:rsidR="00AA4D58" w:rsidRDefault="00AA4D58" w:rsidP="00A103EC"/>
    <w:p w:rsidR="00AA4D58" w:rsidRDefault="00AA4D58" w:rsidP="00A103EC"/>
    <w:p w:rsidR="00AA4D58" w:rsidRPr="001E1493" w:rsidRDefault="00AA4D58" w:rsidP="001E1493">
      <w:pPr>
        <w:jc w:val="center"/>
        <w:rPr>
          <w:sz w:val="36"/>
          <w:szCs w:val="36"/>
        </w:rPr>
      </w:pPr>
      <w:r w:rsidRPr="001E1493">
        <w:rPr>
          <w:rFonts w:hint="cs"/>
          <w:sz w:val="36"/>
          <w:szCs w:val="36"/>
          <w:cs/>
        </w:rPr>
        <w:t>รายงานนี้เป็นส่วนหนึ่งของโครงการส่งเสริมและพัฒนาอัจฉริยภาพ</w:t>
      </w:r>
    </w:p>
    <w:p w:rsidR="00AA4D58" w:rsidRPr="001E1493" w:rsidRDefault="00AA4D58" w:rsidP="001E1493">
      <w:pPr>
        <w:jc w:val="center"/>
        <w:rPr>
          <w:sz w:val="36"/>
          <w:szCs w:val="36"/>
        </w:rPr>
      </w:pPr>
      <w:r w:rsidRPr="001E1493">
        <w:rPr>
          <w:rFonts w:hint="cs"/>
          <w:sz w:val="36"/>
          <w:szCs w:val="36"/>
          <w:cs/>
        </w:rPr>
        <w:lastRenderedPageBreak/>
        <w:t>ด้านคณิตศาสตร์และวิทยาศาสตร์ สำหรับนักเรียน</w:t>
      </w:r>
      <w:r w:rsidR="002A656F" w:rsidRPr="001E1493">
        <w:rPr>
          <w:rFonts w:hint="cs"/>
          <w:sz w:val="36"/>
          <w:szCs w:val="36"/>
          <w:cs/>
        </w:rPr>
        <w:t>ห้องส่งเสริมความเป็นเลิศ</w:t>
      </w:r>
    </w:p>
    <w:p w:rsidR="00711CD1" w:rsidRDefault="00AA4D58" w:rsidP="005E38BF">
      <w:pPr>
        <w:jc w:val="center"/>
        <w:rPr>
          <w:cs/>
        </w:rPr>
      </w:pPr>
      <w:r w:rsidRPr="001E1493">
        <w:rPr>
          <w:rFonts w:hint="cs"/>
          <w:sz w:val="36"/>
          <w:szCs w:val="36"/>
          <w:cs/>
        </w:rPr>
        <w:t>ของโรงเรียนกาญจนาภิเษกวิทยาลัยนครปฐม (พระตำหนักสวนกุหลาบมัธยม)</w:t>
      </w:r>
      <w:r w:rsidR="00711CD1">
        <w:rPr>
          <w:cs/>
        </w:rPr>
        <w:br w:type="page"/>
      </w:r>
    </w:p>
    <w:p w:rsidR="005E38BF" w:rsidRDefault="005E38BF" w:rsidP="005E38BF">
      <w:pPr>
        <w:jc w:val="center"/>
      </w:pPr>
      <w:r>
        <w:rPr>
          <w:noProof/>
        </w:rPr>
        <w:lastRenderedPageBreak/>
        <w:drawing>
          <wp:inline distT="0" distB="0" distL="0" distR="0">
            <wp:extent cx="1447800" cy="2324100"/>
            <wp:effectExtent l="0" t="0" r="0" b="0"/>
            <wp:docPr id="7" name="Picture 7" descr="http://www.kjn.ac.th/web/image/kpn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jn.ac.th/web/image/kpn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BF" w:rsidRDefault="005E38BF" w:rsidP="005E38BF">
      <w:pPr>
        <w:jc w:val="center"/>
      </w:pPr>
    </w:p>
    <w:p w:rsidR="005E38BF" w:rsidRPr="001E1493" w:rsidRDefault="005E38BF" w:rsidP="005E38BF">
      <w:pPr>
        <w:jc w:val="center"/>
        <w:rPr>
          <w:b/>
          <w:bCs/>
          <w:sz w:val="44"/>
          <w:szCs w:val="44"/>
        </w:rPr>
      </w:pPr>
      <w:r w:rsidRPr="001E1493">
        <w:rPr>
          <w:rFonts w:hint="cs"/>
          <w:b/>
          <w:bCs/>
          <w:sz w:val="44"/>
          <w:szCs w:val="44"/>
          <w:cs/>
        </w:rPr>
        <w:t>งานวิจัยฟิสิกส์</w:t>
      </w:r>
    </w:p>
    <w:p w:rsidR="005E38BF" w:rsidRPr="001E1493" w:rsidRDefault="005E38BF" w:rsidP="005E38BF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เรื่อง </w:t>
      </w:r>
      <w:r w:rsidRPr="001E1493">
        <w:rPr>
          <w:b/>
          <w:bCs/>
          <w:sz w:val="44"/>
          <w:szCs w:val="44"/>
          <w:cs/>
        </w:rPr>
        <w:t>การศึกษาสมรรถภาพทางด้านความเร็วในการวิ่งระยะทาง 100 เมตร</w:t>
      </w:r>
    </w:p>
    <w:p w:rsidR="005E38BF" w:rsidRDefault="005E38BF" w:rsidP="005E38BF"/>
    <w:p w:rsidR="005E38BF" w:rsidRPr="001E1493" w:rsidRDefault="005E38BF" w:rsidP="005E38BF">
      <w:pPr>
        <w:jc w:val="center"/>
        <w:rPr>
          <w:sz w:val="36"/>
          <w:szCs w:val="36"/>
        </w:rPr>
      </w:pPr>
      <w:r w:rsidRPr="001E1493">
        <w:rPr>
          <w:rFonts w:hint="cs"/>
          <w:sz w:val="36"/>
          <w:szCs w:val="36"/>
          <w:cs/>
        </w:rPr>
        <w:t>โดย</w:t>
      </w:r>
    </w:p>
    <w:p w:rsidR="005E38BF" w:rsidRPr="001E1493" w:rsidRDefault="005E38BF" w:rsidP="005E38BF">
      <w:pPr>
        <w:spacing w:after="0"/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นายชมธน ฉันจรัสวิชัย</w:t>
      </w:r>
    </w:p>
    <w:p w:rsidR="005E38BF" w:rsidRPr="001E1493" w:rsidRDefault="005E38BF" w:rsidP="005E38BF">
      <w:pPr>
        <w:spacing w:after="0"/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นายศุภกร จุฑารัต</w:t>
      </w:r>
      <w:proofErr w:type="spellStart"/>
      <w:r w:rsidRPr="001E1493">
        <w:rPr>
          <w:sz w:val="36"/>
          <w:szCs w:val="36"/>
          <w:cs/>
        </w:rPr>
        <w:t>นพงศ์</w:t>
      </w:r>
      <w:proofErr w:type="spellEnd"/>
    </w:p>
    <w:p w:rsidR="005E38BF" w:rsidRDefault="005E38BF" w:rsidP="005E38BF">
      <w:pPr>
        <w:jc w:val="center"/>
        <w:rPr>
          <w:sz w:val="36"/>
          <w:szCs w:val="36"/>
        </w:rPr>
      </w:pPr>
      <w:r w:rsidRPr="001E1493">
        <w:rPr>
          <w:sz w:val="36"/>
          <w:szCs w:val="36"/>
          <w:cs/>
        </w:rPr>
        <w:t>นางสาวนภัสสร อรรคแก้ว</w:t>
      </w:r>
    </w:p>
    <w:p w:rsidR="005E38BF" w:rsidRPr="005E38BF" w:rsidRDefault="005E38BF" w:rsidP="005E38BF">
      <w:pPr>
        <w:jc w:val="center"/>
      </w:pPr>
    </w:p>
    <w:p w:rsidR="005E38BF" w:rsidRDefault="005E38BF" w:rsidP="005E38BF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อาจารย์ที่ปรึกษา</w:t>
      </w:r>
    </w:p>
    <w:p w:rsidR="005E38BF" w:rsidRPr="005E38BF" w:rsidRDefault="005E38BF" w:rsidP="005E38BF">
      <w:pPr>
        <w:spacing w:after="0"/>
        <w:jc w:val="center"/>
        <w:rPr>
          <w:sz w:val="36"/>
          <w:szCs w:val="36"/>
        </w:rPr>
      </w:pPr>
      <w:r w:rsidRPr="005E38BF">
        <w:rPr>
          <w:sz w:val="36"/>
          <w:szCs w:val="36"/>
          <w:cs/>
        </w:rPr>
        <w:t>อาจารย์ชาญชัย ชาญฤทธิ์</w:t>
      </w:r>
    </w:p>
    <w:p w:rsidR="005E38BF" w:rsidRPr="005E38BF" w:rsidRDefault="005E38BF" w:rsidP="005E38BF">
      <w:pPr>
        <w:spacing w:after="0"/>
        <w:jc w:val="center"/>
        <w:rPr>
          <w:sz w:val="36"/>
          <w:szCs w:val="36"/>
        </w:rPr>
      </w:pPr>
      <w:r w:rsidRPr="005E38BF">
        <w:rPr>
          <w:sz w:val="36"/>
          <w:szCs w:val="36"/>
          <w:cs/>
        </w:rPr>
        <w:t>อาจารย์สุทธิศักดิ์ จันทร์ห้างหว้า</w:t>
      </w:r>
    </w:p>
    <w:p w:rsidR="005E38BF" w:rsidRPr="005E38BF" w:rsidRDefault="005E38BF" w:rsidP="005E38BF">
      <w:pPr>
        <w:spacing w:after="0"/>
        <w:jc w:val="center"/>
        <w:rPr>
          <w:sz w:val="36"/>
          <w:szCs w:val="36"/>
        </w:rPr>
      </w:pPr>
      <w:r w:rsidRPr="005E38BF">
        <w:rPr>
          <w:sz w:val="36"/>
          <w:szCs w:val="36"/>
          <w:cs/>
        </w:rPr>
        <w:t>อาจารย์</w:t>
      </w:r>
      <w:proofErr w:type="spellStart"/>
      <w:r w:rsidRPr="005E38BF">
        <w:rPr>
          <w:sz w:val="36"/>
          <w:szCs w:val="36"/>
          <w:cs/>
        </w:rPr>
        <w:t>ปิ</w:t>
      </w:r>
      <w:proofErr w:type="spellEnd"/>
      <w:r w:rsidRPr="005E38BF">
        <w:rPr>
          <w:sz w:val="36"/>
          <w:szCs w:val="36"/>
          <w:cs/>
        </w:rPr>
        <w:t>ยา</w:t>
      </w:r>
      <w:proofErr w:type="spellStart"/>
      <w:r w:rsidRPr="005E38BF">
        <w:rPr>
          <w:sz w:val="36"/>
          <w:szCs w:val="36"/>
          <w:cs/>
        </w:rPr>
        <w:t>ภรณ์</w:t>
      </w:r>
      <w:proofErr w:type="spellEnd"/>
      <w:r w:rsidRPr="005E38BF">
        <w:rPr>
          <w:sz w:val="36"/>
          <w:szCs w:val="36"/>
          <w:cs/>
        </w:rPr>
        <w:t xml:space="preserve"> </w:t>
      </w:r>
      <w:proofErr w:type="spellStart"/>
      <w:r w:rsidRPr="005E38BF">
        <w:rPr>
          <w:sz w:val="36"/>
          <w:szCs w:val="36"/>
          <w:cs/>
        </w:rPr>
        <w:t>ศิ</w:t>
      </w:r>
      <w:proofErr w:type="spellEnd"/>
      <w:r w:rsidRPr="005E38BF">
        <w:rPr>
          <w:sz w:val="36"/>
          <w:szCs w:val="36"/>
          <w:cs/>
        </w:rPr>
        <w:t>ริ</w:t>
      </w:r>
      <w:proofErr w:type="spellStart"/>
      <w:r w:rsidRPr="005E38BF">
        <w:rPr>
          <w:sz w:val="36"/>
          <w:szCs w:val="36"/>
          <w:cs/>
        </w:rPr>
        <w:t>ยุวส</w:t>
      </w:r>
      <w:proofErr w:type="spellEnd"/>
      <w:r w:rsidRPr="005E38BF">
        <w:rPr>
          <w:sz w:val="36"/>
          <w:szCs w:val="36"/>
          <w:cs/>
        </w:rPr>
        <w:t>มัย</w:t>
      </w:r>
    </w:p>
    <w:p w:rsidR="005E38BF" w:rsidRDefault="005E38BF" w:rsidP="005E38BF">
      <w:pPr>
        <w:jc w:val="center"/>
        <w:rPr>
          <w:sz w:val="36"/>
          <w:szCs w:val="36"/>
        </w:rPr>
      </w:pPr>
      <w:r w:rsidRPr="005E38BF">
        <w:rPr>
          <w:sz w:val="36"/>
          <w:szCs w:val="36"/>
          <w:cs/>
        </w:rPr>
        <w:t>อาจารย์ศรัณย์ จันทร์แดง</w:t>
      </w:r>
    </w:p>
    <w:p w:rsidR="005E38BF" w:rsidRPr="005E38BF" w:rsidRDefault="005E38BF" w:rsidP="005E38BF">
      <w:pPr>
        <w:jc w:val="center"/>
      </w:pPr>
    </w:p>
    <w:p w:rsidR="00711CD1" w:rsidRPr="005E38BF" w:rsidRDefault="005E38BF" w:rsidP="005E38BF">
      <w:pPr>
        <w:jc w:val="center"/>
        <w:rPr>
          <w:sz w:val="36"/>
          <w:szCs w:val="36"/>
          <w:cs/>
        </w:rPr>
      </w:pPr>
      <w:r w:rsidRPr="001E1493">
        <w:rPr>
          <w:rFonts w:hint="cs"/>
          <w:sz w:val="36"/>
          <w:szCs w:val="36"/>
          <w:cs/>
        </w:rPr>
        <w:t>โรงเรียนกาญจนาภิเษกวิทยาลัย นครปฐม (พระตำหนักสวนกุหลาบมัธยม)</w:t>
      </w:r>
      <w:r w:rsidR="00711CD1">
        <w:rPr>
          <w:cs/>
        </w:rPr>
        <w:br w:type="page"/>
      </w:r>
    </w:p>
    <w:p w:rsidR="00AA4D58" w:rsidRDefault="00711CD1" w:rsidP="00A103EC">
      <w:pPr>
        <w:pStyle w:val="1"/>
      </w:pPr>
      <w:r>
        <w:rPr>
          <w:rFonts w:hint="cs"/>
          <w:cs/>
        </w:rPr>
        <w:lastRenderedPageBreak/>
        <w:t>บทคัดย่อ</w:t>
      </w:r>
    </w:p>
    <w:p w:rsidR="002C0B48" w:rsidRDefault="002C0B48" w:rsidP="00A103EC"/>
    <w:p w:rsidR="002C0B48" w:rsidRDefault="002C0B48" w:rsidP="00A103EC">
      <w:r>
        <w:tab/>
      </w:r>
      <w:r>
        <w:rPr>
          <w:rFonts w:hint="cs"/>
          <w:cs/>
        </w:rPr>
        <w:t>จาก</w:t>
      </w:r>
      <w:r>
        <w:t>XXX</w:t>
      </w:r>
    </w:p>
    <w:p w:rsidR="002C0B48" w:rsidRDefault="002C0B48" w:rsidP="00A103EC">
      <w:r>
        <w:br w:type="page"/>
      </w:r>
    </w:p>
    <w:p w:rsidR="002C0B48" w:rsidRDefault="002C0B48" w:rsidP="00A103EC">
      <w:pPr>
        <w:pStyle w:val="1"/>
      </w:pPr>
      <w:r>
        <w:rPr>
          <w:rFonts w:hint="cs"/>
          <w:cs/>
        </w:rPr>
        <w:lastRenderedPageBreak/>
        <w:t>กิตติกรรมประกาศ</w:t>
      </w:r>
    </w:p>
    <w:p w:rsidR="002C0B48" w:rsidRDefault="002C0B48" w:rsidP="00A103EC"/>
    <w:p w:rsidR="00266AE6" w:rsidRDefault="002C0B48" w:rsidP="00A103EC">
      <w:r>
        <w:rPr>
          <w:cs/>
        </w:rPr>
        <w:tab/>
      </w:r>
      <w:r>
        <w:t>XYZ</w:t>
      </w:r>
    </w:p>
    <w:p w:rsidR="00266AE6" w:rsidRDefault="00266AE6" w:rsidP="00A103EC">
      <w:r>
        <w:br w:type="page"/>
      </w:r>
    </w:p>
    <w:p w:rsidR="002C0B48" w:rsidRDefault="00266AE6" w:rsidP="00A103EC">
      <w:pPr>
        <w:pStyle w:val="1"/>
      </w:pPr>
      <w:r>
        <w:rPr>
          <w:rFonts w:hint="cs"/>
          <w:cs/>
        </w:rPr>
        <w:lastRenderedPageBreak/>
        <w:t>สารบัญ</w:t>
      </w:r>
    </w:p>
    <w:p w:rsidR="00266AE6" w:rsidRDefault="00266AE6" w:rsidP="00A103EC"/>
    <w:p w:rsidR="00326834" w:rsidRDefault="00266AE6" w:rsidP="00A103EC">
      <w:r>
        <w:t>XYZ</w:t>
      </w:r>
    </w:p>
    <w:p w:rsidR="00326834" w:rsidRDefault="00326834" w:rsidP="00A103EC">
      <w:r>
        <w:br w:type="page"/>
      </w:r>
    </w:p>
    <w:p w:rsidR="00266AE6" w:rsidRDefault="00326834" w:rsidP="00A103EC">
      <w:pPr>
        <w:pStyle w:val="1"/>
      </w:pPr>
      <w:r>
        <w:rPr>
          <w:rFonts w:hint="cs"/>
          <w:cs/>
        </w:rPr>
        <w:lastRenderedPageBreak/>
        <w:t>สารบัญตาราง</w:t>
      </w:r>
    </w:p>
    <w:p w:rsidR="00326834" w:rsidRDefault="00326834" w:rsidP="00A103EC"/>
    <w:p w:rsidR="009069DD" w:rsidRDefault="00326834" w:rsidP="00A103EC">
      <w:r>
        <w:t>XXX</w:t>
      </w:r>
    </w:p>
    <w:p w:rsidR="009069DD" w:rsidRDefault="009069DD" w:rsidP="00A103EC">
      <w:r>
        <w:br w:type="page"/>
      </w:r>
    </w:p>
    <w:p w:rsidR="00326834" w:rsidRDefault="009069DD" w:rsidP="00A103EC">
      <w:pPr>
        <w:pStyle w:val="1"/>
      </w:pPr>
      <w:r>
        <w:rPr>
          <w:rFonts w:hint="cs"/>
          <w:cs/>
        </w:rPr>
        <w:lastRenderedPageBreak/>
        <w:t>สารบัญภาพ</w:t>
      </w:r>
    </w:p>
    <w:p w:rsidR="009069DD" w:rsidRDefault="009069DD" w:rsidP="00A103EC"/>
    <w:p w:rsidR="00C83EBD" w:rsidRDefault="009069DD" w:rsidP="00A103EC">
      <w:r>
        <w:t>YYY</w:t>
      </w:r>
    </w:p>
    <w:p w:rsidR="00C83EBD" w:rsidRDefault="00C83EBD" w:rsidP="00A103EC">
      <w:r>
        <w:br w:type="page"/>
      </w:r>
    </w:p>
    <w:p w:rsidR="009069DD" w:rsidRDefault="00C83EBD" w:rsidP="00A103EC">
      <w:pPr>
        <w:pStyle w:val="1"/>
      </w:pPr>
      <w:r>
        <w:rPr>
          <w:rFonts w:hint="cs"/>
          <w:cs/>
        </w:rPr>
        <w:lastRenderedPageBreak/>
        <w:t>คำอธิบายสัญลักษณ์</w:t>
      </w:r>
    </w:p>
    <w:p w:rsidR="00C83EBD" w:rsidRDefault="00C83EBD" w:rsidP="00A103EC"/>
    <w:p w:rsidR="00057575" w:rsidRDefault="00C83EBD" w:rsidP="00A103EC">
      <w:pPr>
        <w:rPr>
          <w:cs/>
        </w:rPr>
      </w:pPr>
      <w:r>
        <w:t>XXSAD</w:t>
      </w:r>
    </w:p>
    <w:p w:rsidR="00057575" w:rsidRDefault="00057575" w:rsidP="00A103EC">
      <w:r>
        <w:br w:type="page"/>
      </w:r>
    </w:p>
    <w:p w:rsidR="00C83EBD" w:rsidRDefault="00057575" w:rsidP="00A103EC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1</w:t>
      </w:r>
    </w:p>
    <w:p w:rsidR="00057575" w:rsidRDefault="00A4026B" w:rsidP="00A103EC">
      <w:pPr>
        <w:pStyle w:val="Heading1X"/>
      </w:pPr>
      <w:r>
        <w:rPr>
          <w:rFonts w:hint="cs"/>
          <w:cs/>
        </w:rPr>
        <w:t>บทนำ</w:t>
      </w:r>
    </w:p>
    <w:p w:rsidR="00A4026B" w:rsidRDefault="00A4026B" w:rsidP="00A103EC"/>
    <w:p w:rsidR="00A4026B" w:rsidRDefault="00A4026B" w:rsidP="00A103EC">
      <w:pPr>
        <w:pStyle w:val="2"/>
        <w:numPr>
          <w:ilvl w:val="1"/>
          <w:numId w:val="1"/>
        </w:numPr>
      </w:pPr>
      <w:r>
        <w:rPr>
          <w:rFonts w:hint="cs"/>
          <w:cs/>
        </w:rPr>
        <w:t>ที่มาและความสำคัญ</w:t>
      </w:r>
    </w:p>
    <w:p w:rsidR="00A4026B" w:rsidRDefault="00A4026B" w:rsidP="00A103EC"/>
    <w:p w:rsidR="00A4026B" w:rsidRDefault="00A4026B" w:rsidP="00D64E20">
      <w:pPr>
        <w:ind w:firstLine="420"/>
        <w:rPr>
          <w:rStyle w:val="5yl5"/>
        </w:rPr>
      </w:pPr>
      <w:r w:rsidRPr="00A4026B">
        <w:rPr>
          <w:rStyle w:val="5yl5"/>
          <w:cs/>
        </w:rPr>
        <w:t>จากการเรียน</w:t>
      </w:r>
      <w:proofErr w:type="spellStart"/>
      <w:r w:rsidRPr="00A4026B">
        <w:rPr>
          <w:rStyle w:val="5yl5"/>
          <w:cs/>
        </w:rPr>
        <w:t>วิชาพ</w:t>
      </w:r>
      <w:proofErr w:type="spellEnd"/>
      <w:r w:rsidRPr="00A4026B">
        <w:rPr>
          <w:rStyle w:val="5yl5"/>
        </w:rPr>
        <w:t>33202</w:t>
      </w:r>
      <w:r w:rsidRPr="00A4026B">
        <w:rPr>
          <w:rStyle w:val="5yl5"/>
          <w:cs/>
        </w:rPr>
        <w:t>ที่ได้มีการให้นักเรียนทดสอบสมรรถภาพทางร่างกายด้วยการทดสอบความเร็ว ความอดทนและความแข็งแรงของกล้ามเนื้อ โดยความเร็วทดสอบด้วยการวิ่งระยะสั้น ผลที่ได้คือแต่ละบุคคลมีสมรรถภาพทางกายไม่เท่ากัน จึงอยากจะค้นคว้าหาความรู้จากการเรียนการบริหารกล้ามเนื้อมาทำตารางออกกำลังกายเพื่อเพิ่มความอดทนและความแข็งแรงของกล้ามเนื้อ แต่เนื่องจากในการจับเวลาแต่ละครั้งใช้แรงคน ซึ่งผู้ทำการจับเวลาแต่ละคนใช้การกะระยะของผู้ทดสอบกับเส้นชัยในการกดหยุดเวลา ดังนั้นผลการจับเวลาที่ได้จะไม่มีความแม่นยำแน่นอน คณะผู้จัดทำจึงได้มีความคิดว่าจะทำเครื่องจับเวลาอัตโนมัติในการเก็บข้อมูลของผู้วิ่งด้วยระบบเทคโนโลยีที่มีความแม่นยำ</w:t>
      </w:r>
    </w:p>
    <w:p w:rsidR="00DB0BB6" w:rsidRDefault="00DB0BB6" w:rsidP="00A103EC">
      <w:pPr>
        <w:rPr>
          <w:rStyle w:val="5yl5"/>
        </w:rPr>
      </w:pPr>
    </w:p>
    <w:p w:rsidR="00DB0BB6" w:rsidRDefault="00DB0BB6" w:rsidP="00A103EC">
      <w:pPr>
        <w:pStyle w:val="2"/>
        <w:numPr>
          <w:ilvl w:val="1"/>
          <w:numId w:val="1"/>
        </w:numPr>
      </w:pPr>
      <w:r>
        <w:rPr>
          <w:rFonts w:hint="cs"/>
          <w:cs/>
        </w:rPr>
        <w:t>วัตถุประสงค์</w:t>
      </w:r>
    </w:p>
    <w:p w:rsidR="00A66255" w:rsidRDefault="00A66255" w:rsidP="00A103EC"/>
    <w:p w:rsidR="00A66255" w:rsidRDefault="00A84011" w:rsidP="00D64E20">
      <w:pPr>
        <w:spacing w:after="0"/>
        <w:ind w:firstLine="420"/>
        <w:rPr>
          <w:rStyle w:val="5yl5"/>
        </w:rPr>
      </w:pPr>
      <w:r>
        <w:rPr>
          <w:rStyle w:val="5yl5"/>
        </w:rPr>
        <w:t xml:space="preserve">1.2.1 </w:t>
      </w:r>
      <w:r w:rsidR="00BC1E9E">
        <w:rPr>
          <w:rStyle w:val="5yl5"/>
          <w:cs/>
        </w:rPr>
        <w:t>เพื่อศึกษาความเร็วของแต่ละช่วงระยะทางในการวิ่ง</w:t>
      </w:r>
    </w:p>
    <w:p w:rsidR="00BC1E9E" w:rsidRDefault="00A84011" w:rsidP="00D64E20">
      <w:pPr>
        <w:spacing w:after="0"/>
        <w:ind w:firstLine="420"/>
        <w:rPr>
          <w:rStyle w:val="5yl5"/>
        </w:rPr>
      </w:pPr>
      <w:r>
        <w:rPr>
          <w:rStyle w:val="5yl5"/>
        </w:rPr>
        <w:t xml:space="preserve">1.2.2 </w:t>
      </w:r>
      <w:r w:rsidR="00BC1E9E">
        <w:rPr>
          <w:rStyle w:val="5yl5"/>
          <w:cs/>
        </w:rPr>
        <w:t>เพื่อศึกษาวิธีการเสริมสร้างสมรรถภาพทางกายที่จะทำให้กล้ามเนื้อมีประ</w:t>
      </w:r>
      <w:proofErr w:type="spellStart"/>
      <w:r w:rsidR="00BC1E9E">
        <w:rPr>
          <w:rStyle w:val="5yl5"/>
          <w:cs/>
        </w:rPr>
        <w:t>สิทธ</w:t>
      </w:r>
      <w:proofErr w:type="spellEnd"/>
      <w:r w:rsidR="00BC1E9E">
        <w:rPr>
          <w:rStyle w:val="5yl5"/>
          <w:cs/>
        </w:rPr>
        <w:t>ภาพการทำงานที่ดีขึ้น</w:t>
      </w:r>
    </w:p>
    <w:p w:rsidR="00BC1E9E" w:rsidRDefault="00A84011" w:rsidP="00D64E20">
      <w:pPr>
        <w:ind w:firstLine="420"/>
        <w:rPr>
          <w:rStyle w:val="5yl5"/>
        </w:rPr>
      </w:pPr>
      <w:r>
        <w:rPr>
          <w:rStyle w:val="5yl5"/>
        </w:rPr>
        <w:t xml:space="preserve">1.2.3 </w:t>
      </w:r>
      <w:r w:rsidR="00BC1E9E">
        <w:rPr>
          <w:rStyle w:val="5yl5"/>
          <w:rFonts w:hint="cs"/>
          <w:cs/>
        </w:rPr>
        <w:t>เพื่อศึกษา</w:t>
      </w:r>
      <w:r w:rsidR="003D04F3">
        <w:rPr>
          <w:rStyle w:val="5yl5"/>
          <w:rFonts w:hint="cs"/>
          <w:cs/>
        </w:rPr>
        <w:t>ประสิทธิภาพของ</w:t>
      </w:r>
      <w:r w:rsidR="00C370B6">
        <w:rPr>
          <w:rStyle w:val="5yl5"/>
        </w:rPr>
        <w:t xml:space="preserve"> KPN Advance Timer</w:t>
      </w:r>
    </w:p>
    <w:p w:rsidR="00A84011" w:rsidRDefault="00A84011" w:rsidP="00A103EC">
      <w:pPr>
        <w:rPr>
          <w:rStyle w:val="5yl5"/>
        </w:rPr>
      </w:pPr>
    </w:p>
    <w:p w:rsidR="00A84011" w:rsidRDefault="00A84011" w:rsidP="00A103EC">
      <w:pPr>
        <w:pStyle w:val="2"/>
        <w:rPr>
          <w:cs/>
        </w:rPr>
      </w:pPr>
      <w:r>
        <w:t xml:space="preserve">1.3 </w:t>
      </w:r>
      <w:r>
        <w:rPr>
          <w:rFonts w:hint="cs"/>
          <w:cs/>
        </w:rPr>
        <w:t>ขอบเขตของการศึกษา</w:t>
      </w:r>
    </w:p>
    <w:p w:rsidR="00A84011" w:rsidRDefault="00A84011" w:rsidP="00A103EC"/>
    <w:p w:rsidR="00A84011" w:rsidRDefault="00A84011" w:rsidP="00D64E20">
      <w:pPr>
        <w:ind w:firstLine="720"/>
        <w:rPr>
          <w:rStyle w:val="5yl5"/>
        </w:rPr>
      </w:pPr>
      <w:r>
        <w:rPr>
          <w:rStyle w:val="5yl5"/>
          <w:cs/>
        </w:rPr>
        <w:t>ผู้ทดลองวิ่งจำนวน</w:t>
      </w:r>
      <w:r>
        <w:rPr>
          <w:rStyle w:val="5yl5"/>
        </w:rPr>
        <w:t xml:space="preserve"> 10 </w:t>
      </w:r>
      <w:r>
        <w:rPr>
          <w:rStyle w:val="5yl5"/>
          <w:cs/>
        </w:rPr>
        <w:t>คนจากโรงเรียนกาญจนาภิเษกวิทยาลัยนครปฐม</w:t>
      </w:r>
    </w:p>
    <w:p w:rsidR="003A52CF" w:rsidRDefault="003A52CF" w:rsidP="00A103EC">
      <w:pPr>
        <w:rPr>
          <w:rStyle w:val="5yl5"/>
        </w:rPr>
      </w:pPr>
    </w:p>
    <w:p w:rsidR="003A52CF" w:rsidRDefault="00967CBB" w:rsidP="00A103EC">
      <w:pPr>
        <w:pStyle w:val="2"/>
      </w:pPr>
      <w:r>
        <w:t xml:space="preserve">1.4 </w:t>
      </w:r>
      <w:r>
        <w:rPr>
          <w:rFonts w:hint="cs"/>
          <w:cs/>
        </w:rPr>
        <w:t>สมมติฐาน</w:t>
      </w:r>
    </w:p>
    <w:p w:rsidR="00967CBB" w:rsidRDefault="00967CBB" w:rsidP="00A103EC"/>
    <w:p w:rsidR="00967CBB" w:rsidRDefault="00967CBB" w:rsidP="00A103EC">
      <w:pPr>
        <w:rPr>
          <w:cs/>
        </w:rPr>
      </w:pPr>
      <w:r>
        <w:tab/>
      </w:r>
      <w:r w:rsidR="00086C09">
        <w:rPr>
          <w:rFonts w:hint="cs"/>
          <w:cs/>
        </w:rPr>
        <w:t>ความเร็วของแต่ละช่วงระยะทางในการวิ่งต่างกัน สามารถนำวิธีการเสริม</w:t>
      </w:r>
      <w:r w:rsidR="00086C09">
        <w:rPr>
          <w:rStyle w:val="5yl5"/>
          <w:cs/>
        </w:rPr>
        <w:t>สมรรถภาพทางกาย</w:t>
      </w:r>
      <w:r w:rsidR="00086C09">
        <w:rPr>
          <w:rStyle w:val="5yl5"/>
          <w:rFonts w:hint="cs"/>
          <w:cs/>
        </w:rPr>
        <w:t>ไปใช้พัฒนา</w:t>
      </w:r>
      <w:r w:rsidR="00086C09">
        <w:rPr>
          <w:rStyle w:val="5yl5"/>
          <w:cs/>
        </w:rPr>
        <w:t>สมรรถภาพทางกาย</w:t>
      </w:r>
      <w:r w:rsidR="00086C09">
        <w:rPr>
          <w:rStyle w:val="5yl5"/>
          <w:rFonts w:hint="cs"/>
          <w:cs/>
        </w:rPr>
        <w:t>ได้ และ</w:t>
      </w:r>
      <w:r w:rsidR="0098451E">
        <w:rPr>
          <w:rStyle w:val="5yl5"/>
        </w:rPr>
        <w:t xml:space="preserve"> KPN Advance Timer </w:t>
      </w:r>
      <w:r w:rsidR="00CF47B4">
        <w:rPr>
          <w:rStyle w:val="5yl5"/>
          <w:rFonts w:hint="cs"/>
          <w:cs/>
        </w:rPr>
        <w:t>สามารถวัดความเร็วได้อย่างถูกต้องแม่นยำ</w:t>
      </w:r>
    </w:p>
    <w:p w:rsidR="00967CBB" w:rsidRDefault="00967CBB" w:rsidP="00A103EC"/>
    <w:p w:rsidR="00967CBB" w:rsidRDefault="006E0173" w:rsidP="00A103EC">
      <w:pPr>
        <w:pStyle w:val="2"/>
      </w:pPr>
      <w:r>
        <w:t xml:space="preserve">1.5 </w:t>
      </w:r>
      <w:r>
        <w:rPr>
          <w:rFonts w:hint="cs"/>
          <w:cs/>
        </w:rPr>
        <w:t>ตัวแปรที่ศึกษา</w:t>
      </w:r>
    </w:p>
    <w:p w:rsidR="006E0173" w:rsidRDefault="006E0173" w:rsidP="00A103EC"/>
    <w:p w:rsidR="00C370B6" w:rsidRDefault="00C370B6" w:rsidP="00C370B6">
      <w:pPr>
        <w:spacing w:after="0"/>
        <w:ind w:firstLine="720"/>
        <w:rPr>
          <w:rStyle w:val="5yl5"/>
        </w:rPr>
      </w:pPr>
      <w:r>
        <w:rPr>
          <w:rStyle w:val="5yl5"/>
          <w:cs/>
        </w:rPr>
        <w:t>ตัวแปรต้นโปรแกรมการสร้างความแข็งแรงกล้ามเนื้อ</w:t>
      </w:r>
    </w:p>
    <w:p w:rsidR="00C370B6" w:rsidRDefault="00C370B6" w:rsidP="00C370B6">
      <w:pPr>
        <w:spacing w:after="0"/>
        <w:ind w:firstLine="720"/>
        <w:rPr>
          <w:rStyle w:val="5yl5"/>
        </w:rPr>
      </w:pPr>
      <w:r>
        <w:rPr>
          <w:rStyle w:val="5yl5"/>
          <w:cs/>
        </w:rPr>
        <w:t>ตัวแปรตาม ประสิทธิภาพความแข็งแรงและอดทนของกล้ามเนื้อ</w:t>
      </w:r>
    </w:p>
    <w:p w:rsidR="006E0173" w:rsidRDefault="00C370B6" w:rsidP="00C370B6">
      <w:pPr>
        <w:ind w:firstLine="720"/>
        <w:rPr>
          <w:rStyle w:val="5yl5"/>
        </w:rPr>
      </w:pPr>
      <w:r>
        <w:rPr>
          <w:rStyle w:val="5yl5"/>
          <w:cs/>
        </w:rPr>
        <w:t xml:space="preserve">ตัวแปรควบคุม ระยะทาง </w:t>
      </w:r>
      <w:r>
        <w:rPr>
          <w:rStyle w:val="5yl5"/>
        </w:rPr>
        <w:t xml:space="preserve">100 </w:t>
      </w:r>
      <w:r>
        <w:rPr>
          <w:rStyle w:val="5yl5"/>
          <w:cs/>
        </w:rPr>
        <w:t>เมตร และจับเวลาทุกๆ</w:t>
      </w:r>
      <w:r>
        <w:rPr>
          <w:rStyle w:val="5yl5"/>
        </w:rPr>
        <w:t xml:space="preserve"> 25</w:t>
      </w:r>
      <w:r>
        <w:rPr>
          <w:rStyle w:val="5yl5"/>
          <w:cs/>
        </w:rPr>
        <w:t>เมตร</w:t>
      </w:r>
    </w:p>
    <w:p w:rsidR="00C370B6" w:rsidRDefault="00C370B6" w:rsidP="00C370B6"/>
    <w:p w:rsidR="006E0173" w:rsidRDefault="006E0173" w:rsidP="00A103EC">
      <w:pPr>
        <w:pStyle w:val="2"/>
      </w:pPr>
      <w:r>
        <w:t xml:space="preserve">1.6 </w:t>
      </w:r>
      <w:r>
        <w:rPr>
          <w:rFonts w:hint="cs"/>
          <w:cs/>
        </w:rPr>
        <w:t xml:space="preserve">นิยามศัพท์ </w:t>
      </w:r>
      <w:r>
        <w:t xml:space="preserve">/ </w:t>
      </w:r>
      <w:r>
        <w:rPr>
          <w:rFonts w:hint="cs"/>
          <w:cs/>
        </w:rPr>
        <w:t>นิยามเชิงปฏิบัติการ</w:t>
      </w:r>
    </w:p>
    <w:p w:rsidR="006E0173" w:rsidRDefault="006E0173" w:rsidP="00A103EC"/>
    <w:p w:rsidR="0085678B" w:rsidRDefault="0085678B" w:rsidP="00A103EC">
      <w:r>
        <w:tab/>
      </w:r>
      <w:r>
        <w:rPr>
          <w:rStyle w:val="5yl5"/>
        </w:rPr>
        <w:t xml:space="preserve">KPN Advance Timer </w:t>
      </w:r>
      <w:r>
        <w:rPr>
          <w:rStyle w:val="5yl5"/>
          <w:cs/>
        </w:rPr>
        <w:t>คือ เครื่องจับเวลาหลายๆจุดโดยใช้เลเซอร์เพียงตัว</w:t>
      </w:r>
      <w:r w:rsidR="002F76DC">
        <w:rPr>
          <w:rStyle w:val="5yl5"/>
          <w:rFonts w:hint="cs"/>
          <w:cs/>
        </w:rPr>
        <w:t>เดียว</w:t>
      </w:r>
      <w:r>
        <w:rPr>
          <w:rStyle w:val="5yl5"/>
          <w:cs/>
        </w:rPr>
        <w:t>เป็นตัวจับสัญญาณด้วยก</w:t>
      </w:r>
      <w:r w:rsidR="002F76DC">
        <w:rPr>
          <w:rStyle w:val="5yl5"/>
          <w:cs/>
        </w:rPr>
        <w:t>ารทำงานที่อาศัยกฎการสะท้อนของแสงและ</w:t>
      </w:r>
      <w:r>
        <w:rPr>
          <w:rStyle w:val="5yl5"/>
          <w:cs/>
        </w:rPr>
        <w:t>ส่งข้อมูลให้ตัวรับข้อมูลแล้วแสดงผล</w:t>
      </w:r>
    </w:p>
    <w:p w:rsidR="009C703B" w:rsidRDefault="00C370B6" w:rsidP="00A103EC">
      <w:pPr>
        <w:rPr>
          <w:cs/>
        </w:rPr>
      </w:pPr>
      <w:r>
        <w:tab/>
      </w:r>
      <w:r w:rsidR="009C703B">
        <w:rPr>
          <w:cs/>
        </w:rPr>
        <w:br w:type="page"/>
      </w:r>
    </w:p>
    <w:p w:rsidR="006E0173" w:rsidRDefault="00FB79F6" w:rsidP="00A103EC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2</w:t>
      </w:r>
    </w:p>
    <w:p w:rsidR="00FB79F6" w:rsidRPr="00FB79F6" w:rsidRDefault="00FB79F6" w:rsidP="00FB79F6">
      <w:pPr>
        <w:pStyle w:val="Heading1X"/>
        <w:rPr>
          <w:cs/>
        </w:rPr>
      </w:pPr>
      <w:r>
        <w:rPr>
          <w:rFonts w:hint="cs"/>
          <w:cs/>
        </w:rPr>
        <w:t>เอกสารและงานวิจัยที่เกี่ยวข้อง</w:t>
      </w:r>
    </w:p>
    <w:p w:rsidR="00D22BC9" w:rsidRDefault="00D22BC9" w:rsidP="00D64E20">
      <w:pPr>
        <w:rPr>
          <w:cs/>
        </w:rPr>
      </w:pPr>
    </w:p>
    <w:p w:rsidR="00D64E20" w:rsidRDefault="00D64E20" w:rsidP="00D64E20">
      <w:r>
        <w:rPr>
          <w:cs/>
        </w:rPr>
        <w:tab/>
      </w:r>
      <w:r>
        <w:rPr>
          <w:rFonts w:hint="cs"/>
          <w:cs/>
        </w:rPr>
        <w:t>ทางคณะผู้จัดทำได้ศึกษาเอกสารและงานวิจัยที่เกี่ยวข้องดังนี้</w:t>
      </w:r>
    </w:p>
    <w:p w:rsidR="00030742" w:rsidRDefault="00030742" w:rsidP="00D64E20"/>
    <w:p w:rsidR="00030742" w:rsidRDefault="00030742" w:rsidP="00030742">
      <w:pPr>
        <w:pStyle w:val="2"/>
        <w:rPr>
          <w:cs/>
        </w:rPr>
      </w:pPr>
      <w:r>
        <w:t xml:space="preserve">2.1 </w:t>
      </w:r>
      <w:r>
        <w:rPr>
          <w:rFonts w:hint="cs"/>
          <w:cs/>
        </w:rPr>
        <w:t>งานวิจัยเกี่ยวกับโปรแกรมเสริมสร้างสมรรถภาพทางกาย</w:t>
      </w:r>
    </w:p>
    <w:p w:rsidR="00941314" w:rsidRDefault="00941314" w:rsidP="00D64E20"/>
    <w:p w:rsidR="00F94C7B" w:rsidRDefault="00F94C7B" w:rsidP="00D64E20">
      <w:pPr>
        <w:rPr>
          <w:cs/>
        </w:rPr>
      </w:pPr>
      <w:r>
        <w:tab/>
        <w:t>XYZ</w:t>
      </w:r>
      <w:r w:rsidR="000C705A">
        <w:t xml:space="preserve"> (</w:t>
      </w:r>
      <w:r w:rsidR="000C705A">
        <w:rPr>
          <w:rFonts w:hint="cs"/>
          <w:cs/>
        </w:rPr>
        <w:t>ยังไม่ได้หาข้อมูล)</w:t>
      </w:r>
    </w:p>
    <w:p w:rsidR="00F94C7B" w:rsidRDefault="00F94C7B" w:rsidP="00D64E20"/>
    <w:p w:rsidR="005566F8" w:rsidRDefault="00030742" w:rsidP="002154F4">
      <w:pPr>
        <w:pStyle w:val="2"/>
      </w:pPr>
      <w:r>
        <w:t>2.2</w:t>
      </w:r>
      <w:r w:rsidR="002154F4">
        <w:t>IPST-Microbox</w:t>
      </w:r>
    </w:p>
    <w:p w:rsidR="00325259" w:rsidRPr="00325259" w:rsidRDefault="00325259" w:rsidP="00325259"/>
    <w:p w:rsidR="005566F8" w:rsidRDefault="00325259" w:rsidP="00325259">
      <w:pPr>
        <w:ind w:firstLine="720"/>
      </w:pPr>
      <w:r>
        <w:t>IPST-</w:t>
      </w:r>
      <w:proofErr w:type="spellStart"/>
      <w:r>
        <w:t>MicroBOX</w:t>
      </w:r>
      <w:proofErr w:type="spellEnd"/>
      <w:r>
        <w:t xml:space="preserve"> </w:t>
      </w:r>
      <w:r>
        <w:rPr>
          <w:cs/>
        </w:rPr>
        <w:t>เป็นชุดแผงวงจรเอนกประสงค์ที่ใช้อุปกรณ์ควบคุมแบบโปรแกรมได้ขนาดเล็กที่เรียกว่า “ไมโครคอนโทรลเลอร์” (</w:t>
      </w:r>
      <w:r>
        <w:t xml:space="preserve">microcontroller) </w:t>
      </w:r>
      <w:r>
        <w:rPr>
          <w:cs/>
        </w:rPr>
        <w:t>ทำงานร่วมกับวงจรเชื่อมต่อคอมพิวเตอร์เพื่อการโปรแกรมและสื่อสารข้อมูลโดยในชุดประกอบด้วยแผงวงจรควบคุมหลักซึ่งมีไมโครคอนโทรลเลอร์เป็นอุปกรณ์หลัก</w:t>
      </w:r>
      <w:r>
        <w:t xml:space="preserve">, </w:t>
      </w:r>
      <w:r>
        <w:rPr>
          <w:cs/>
        </w:rPr>
        <w:t>แผงวงจรโปรแกรมไมโครคอนโทรลเลอร์</w:t>
      </w:r>
      <w:r>
        <w:t xml:space="preserve">, </w:t>
      </w:r>
      <w:r>
        <w:rPr>
          <w:cs/>
        </w:rPr>
        <w:t>กลุ่มของแผงวงจรอุปกรณ์แสดงผลการทำงานหรืออุปกรณ์เอาต์พุต อาทิแผงวงจรแสดงผลด้วยไดโอดเปล่งแสงสองสี</w:t>
      </w:r>
      <w:r>
        <w:t xml:space="preserve">, </w:t>
      </w:r>
      <w:r>
        <w:rPr>
          <w:cs/>
        </w:rPr>
        <w:t xml:space="preserve">แผงวงจรแสดงผลตัวเลข </w:t>
      </w:r>
      <w:r>
        <w:t xml:space="preserve">4 </w:t>
      </w:r>
      <w:r>
        <w:rPr>
          <w:cs/>
        </w:rPr>
        <w:t>หลัก</w:t>
      </w:r>
      <w:r>
        <w:t xml:space="preserve">, </w:t>
      </w:r>
      <w:r>
        <w:rPr>
          <w:cs/>
        </w:rPr>
        <w:t>แผงวงจรขับแสงอินฟราเรด</w:t>
      </w:r>
      <w:r>
        <w:t xml:space="preserve">, </w:t>
      </w:r>
      <w:r>
        <w:rPr>
          <w:cs/>
        </w:rPr>
        <w:t>แผงวงจรขับมอเตอร์ และแผงวงจรขับรีเลย์รวมถึงแผงวงจรอุปกรณ์ตรวจจับสัญญาณหรือเซนเซอร์</w:t>
      </w:r>
      <w:r>
        <w:t xml:space="preserve"> (sensor)</w:t>
      </w:r>
      <w:r>
        <w:rPr>
          <w:cs/>
        </w:rPr>
        <w:t>ซึ่งมีด้วยกันหลากหลายรูปแบบ ดังนั้นจึงสามารถนำชุดกล่องสมองกล</w:t>
      </w:r>
      <w:r>
        <w:t xml:space="preserve"> IPST-</w:t>
      </w:r>
      <w:proofErr w:type="spellStart"/>
      <w:r>
        <w:t>MicroBOX</w:t>
      </w:r>
      <w:proofErr w:type="spellEnd"/>
      <w:r>
        <w:t xml:space="preserve"> </w:t>
      </w:r>
      <w:r>
        <w:rPr>
          <w:cs/>
        </w:rPr>
        <w:t>นี้มาใช้ในการเรียนรู้</w:t>
      </w:r>
      <w:r>
        <w:t xml:space="preserve">, </w:t>
      </w:r>
      <w:r>
        <w:rPr>
          <w:cs/>
        </w:rPr>
        <w:t>ทดลองและพัฒนาโครงงานทางวิทยาศาสตร์ที่เกี่ยวข้องกับระบบควบคุมอัตโนมัติได้อย่างสะดวกและมีประสิทธิภาพสูง</w:t>
      </w:r>
    </w:p>
    <w:p w:rsidR="00814D7F" w:rsidRDefault="00814D7F" w:rsidP="00814D7F">
      <w:pPr>
        <w:jc w:val="center"/>
      </w:pPr>
      <w:r>
        <w:rPr>
          <w:noProof/>
        </w:rPr>
        <w:lastRenderedPageBreak/>
        <w:drawing>
          <wp:inline distT="0" distB="0" distL="0" distR="0">
            <wp:extent cx="2667000" cy="1905000"/>
            <wp:effectExtent l="0" t="0" r="0" b="0"/>
            <wp:docPr id="10" name="Picture 10" descr="ipst_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st_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44" w:rsidRDefault="00346044" w:rsidP="00346044"/>
    <w:p w:rsidR="00346044" w:rsidRDefault="00030742" w:rsidP="00346044">
      <w:pPr>
        <w:pStyle w:val="2"/>
        <w:rPr>
          <w:cs/>
        </w:rPr>
      </w:pPr>
      <w:r>
        <w:t>2.3</w:t>
      </w:r>
      <w:r w:rsidR="00AA5A32">
        <w:rPr>
          <w:rFonts w:hint="cs"/>
          <w:cs/>
        </w:rPr>
        <w:t>ระบบกล้ามเนื้อ</w:t>
      </w:r>
    </w:p>
    <w:p w:rsidR="001E74AD" w:rsidRDefault="001E74AD" w:rsidP="00346044"/>
    <w:p w:rsidR="00346044" w:rsidRDefault="001E74AD" w:rsidP="00763719">
      <w:pPr>
        <w:jc w:val="center"/>
      </w:pPr>
      <w:r>
        <w:rPr>
          <w:noProof/>
        </w:rPr>
        <w:drawing>
          <wp:inline distT="0" distB="0" distL="0" distR="0">
            <wp:extent cx="4476750" cy="3171825"/>
            <wp:effectExtent l="0" t="0" r="0" b="9525"/>
            <wp:docPr id="1" name="Picture 1" descr="https://anatomyfivelife.files.wordpress.com/2016/03/114.jpg?w=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atomyfivelife.files.wordpress.com/2016/03/114.jpg?w=4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AD" w:rsidRDefault="001E74AD" w:rsidP="0097209C">
      <w:pPr>
        <w:ind w:firstLine="720"/>
      </w:pPr>
      <w:r>
        <w:rPr>
          <w:cs/>
        </w:rPr>
        <w:t>ระบบกล้ามเนื้อเป็นระบบที่ทำหน้าที่เกี่ยวกับการเคลื่อนไหวของร่างกาย โดยจะอาศัยคุณสมบัติการหดตัวของใยกล้ามเนื้อ ทำให้กระดูกและข้อต่อเกิดการเคลื่อนไหว และมีความสัมพันธ์ซึ่งกันและกัน นอกจากการเคลื่อนไหว ของกระดูกและข้อต่อแล้ว ยังมีการเคลื่อนไหวของอวัยวะภายในร่างกาย เช่น  การเต้นของหัวใจ  การบีบตัวของ เส้นโลหิต  การบีบตัวของกระเพาะอาหาร  ลำไส้  และการทำงานของปอด เป็นต้น  การเคลื่อนไหวต่างๆ เหล่านี้ เกิดจากการ ทำงานของกล้ามเนื้อทั้งสิ้น</w:t>
      </w:r>
    </w:p>
    <w:p w:rsidR="001E74AD" w:rsidRDefault="001E74AD" w:rsidP="001E74AD">
      <w:pPr>
        <w:ind w:firstLine="720"/>
      </w:pPr>
      <w:r>
        <w:rPr>
          <w:cs/>
        </w:rPr>
        <w:lastRenderedPageBreak/>
        <w:t xml:space="preserve">กล้ามเนื้อเป็นส่วนประกอบใหญ่ของร่างกายมนุษย์ และเป็นส่วนสำคัญที่สุด ทำหน้าที่ในขณะ ที่มีการเคลื่อนไหว ของร่างกาย หรือ เพียงบางส่วน เช่น การหายใจ การเต้นของหัวใจ การเคลื่อน ไหวของระบบทาง เดินอาหาร เป็นต้น กล้ามเนื้อในร่างกายทั้งหมดมี น้ำหนักประมาณ </w:t>
      </w:r>
      <w:r>
        <w:t>2/5</w:t>
      </w:r>
      <w:r>
        <w:rPr>
          <w:cs/>
        </w:rPr>
        <w:t xml:space="preserve"> ของน้ำหนัก ตัวส่วนใหญ่อยู่บนรอบแขนและขา ซึ่งยึดติดกันอยู่โดยอาศัยข้อต่อ (</w:t>
      </w:r>
      <w:r>
        <w:t xml:space="preserve">Joints) </w:t>
      </w:r>
      <w:r>
        <w:rPr>
          <w:cs/>
        </w:rPr>
        <w:t>และเอ็น (</w:t>
      </w:r>
      <w:r>
        <w:t xml:space="preserve">Tendon) </w:t>
      </w:r>
      <w:r>
        <w:rPr>
          <w:cs/>
        </w:rPr>
        <w:t>ทำให้ร่างกายประกอบเป็นรูปร่างและทรวดทรงขึ้นมาอย่าง เหมาะสม</w:t>
      </w:r>
    </w:p>
    <w:p w:rsidR="001E74AD" w:rsidRDefault="001E74AD" w:rsidP="001E74AD">
      <w:r>
        <w:rPr>
          <w:cs/>
        </w:rPr>
        <w:t>ชนิดของกล้ามเนื้อ</w:t>
      </w:r>
    </w:p>
    <w:p w:rsidR="001E74AD" w:rsidRDefault="001E74AD" w:rsidP="001E74AD">
      <w:pPr>
        <w:ind w:firstLine="720"/>
      </w:pPr>
      <w:r>
        <w:t xml:space="preserve">1. </w:t>
      </w:r>
      <w:r>
        <w:rPr>
          <w:cs/>
        </w:rPr>
        <w:t>กล้ามเนื้อเรียบ (</w:t>
      </w:r>
      <w:r>
        <w:t xml:space="preserve">Smooth Muscle)   </w:t>
      </w:r>
      <w:r>
        <w:rPr>
          <w:cs/>
        </w:rPr>
        <w:t>เป็นกล้ามเนื้อที่ทำงานนอกอำนาจจิตใจ พบที่อวัยวะภายในของร่างกายเช่น หลอดอาหาร หลอดเลือด เป็นต้น  เซลล์มีรูปร่างคล้ายกระสวย แต่ละเซลล์  มีนิวเคลียสอันเดียวอยู่ตรงกลางเซลล์ เซลล์ไม่มีลาย ตามขวาง ตรงรอยต่อของเยื่อหุ้มเซลล์บางส่วนจะมีบริเวณถ่ายทอดคลื่นประสาทเรียกว่า อินเตอร์คอน</w:t>
      </w:r>
      <w:proofErr w:type="spellStart"/>
      <w:r>
        <w:rPr>
          <w:cs/>
        </w:rPr>
        <w:t>เนก</w:t>
      </w:r>
      <w:proofErr w:type="spellEnd"/>
      <w:r>
        <w:rPr>
          <w:cs/>
        </w:rPr>
        <w:t>ติง บริดจ์ (</w:t>
      </w:r>
      <w:r>
        <w:t xml:space="preserve">interconnecting bridge) </w:t>
      </w:r>
      <w:r>
        <w:rPr>
          <w:cs/>
        </w:rPr>
        <w:t>เพื่อถ่ายทอดคลื่น ประสาทไปยังเซลล์ข้างเคียง การทำงานของกล้ามเนื้อชนิดนี้อยู่นอกอำนาจจิตใจ การหดตัวเกิดได้เองโดยมีเซลล์เริ่มต้นการทำงาน (</w:t>
      </w:r>
      <w:r>
        <w:t xml:space="preserve">pace maker cell point) </w:t>
      </w:r>
      <w:r>
        <w:rPr>
          <w:cs/>
        </w:rPr>
        <w:t>และการหดตัวถูกควบคุม โดยระบบประสาทอัตโนมัติ ดังนั้นกล้ามเนื้อชนิดนี้ปลายประสาทจึงไม่ได้ไปเลี้ยงทุกเซลล์ ยกเว้นกล้ามเนื้อเรียบในบางส่วนของร่างกายมี ีปลายประสาทไปเลี้ยงทุกเซลล์ เช่น กล้ามเนื้อในลูกตา กล้ามเนื้อชนิดนี้เรียกว่า กล้ามเนื้อเรียบหลายหน่วย (</w:t>
      </w:r>
      <w:r>
        <w:t xml:space="preserve">multiunit smooth muscle) </w:t>
      </w:r>
      <w:r>
        <w:rPr>
          <w:cs/>
        </w:rPr>
        <w:t>ส่วนกล้ามเนื้อเรียบ ชนิดแรกที่กล่าวถึง ในตอนต้นเรียกว่า กล้ามเนื้อหน่วยเดียว (</w:t>
      </w:r>
      <w:r>
        <w:t>single unit smooth muscle)</w:t>
      </w:r>
    </w:p>
    <w:p w:rsidR="001E74AD" w:rsidRDefault="001E74AD" w:rsidP="001E74AD">
      <w:pPr>
        <w:ind w:firstLine="720"/>
      </w:pPr>
      <w:r>
        <w:t xml:space="preserve">2. </w:t>
      </w:r>
      <w:r>
        <w:rPr>
          <w:cs/>
        </w:rPr>
        <w:t>กล้ามเนื้อลาย (</w:t>
      </w:r>
      <w:r>
        <w:t xml:space="preserve">Skeletal Muscle) </w:t>
      </w:r>
      <w:r>
        <w:rPr>
          <w:cs/>
        </w:rPr>
        <w:t>เป็นกล้ามเนื้อที่ทำงานอยู่ภายใต้อำนาจจิตใจ เป็นกล้ามเนื้อที่เกาะอยู่กับกระดูก และมีบทบาทสำคัญต่อการเคลื่อนไหวของร่างกายกล้ามเนื้อลายประกอบด้วยเซลล์ลักษณะเป็นเส้นยาวจึงเรียกว่า ใยกล้ามเนื้อ (</w:t>
      </w:r>
      <w:r>
        <w:t xml:space="preserve">muscle fiber) </w:t>
      </w:r>
      <w:r>
        <w:rPr>
          <w:cs/>
        </w:rPr>
        <w:t xml:space="preserve">ความยาวของใยกล้ามเนื้อจะเท่ากับมัดกล้ามเนื้อที่ใยกล้ามเนื้อนั้นเป็น องค์ประกอบอยู่ ใยกล้ามเนื้อมีลายตามขวาง และมีเยื่อหุ้มเซลล์ </w:t>
      </w:r>
      <w:proofErr w:type="spellStart"/>
      <w:r>
        <w:rPr>
          <w:cs/>
        </w:rPr>
        <w:t>์เรียกว่า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ซาร์</w:t>
      </w:r>
      <w:proofErr w:type="spellEnd"/>
      <w:r>
        <w:rPr>
          <w:cs/>
        </w:rPr>
        <w:t xml:space="preserve">โค </w:t>
      </w:r>
      <w:proofErr w:type="spellStart"/>
      <w:r>
        <w:rPr>
          <w:cs/>
        </w:rPr>
        <w:t>เลมมา</w:t>
      </w:r>
      <w:proofErr w:type="spellEnd"/>
      <w:r>
        <w:rPr>
          <w:cs/>
        </w:rPr>
        <w:t xml:space="preserve"> (</w:t>
      </w:r>
      <w:proofErr w:type="spellStart"/>
      <w:r>
        <w:t>sarcolemma</w:t>
      </w:r>
      <w:proofErr w:type="spellEnd"/>
      <w:r>
        <w:t xml:space="preserve">) </w:t>
      </w:r>
      <w:r>
        <w:rPr>
          <w:cs/>
        </w:rPr>
        <w:t>ซึ่งมีเนื้อเยื่อประสานหุ้มอีกชั้นหนึ่งเรียกว่า เอนโดไม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endomysium</w:t>
      </w:r>
      <w:proofErr w:type="spellEnd"/>
      <w:r>
        <w:t xml:space="preserve">) </w:t>
      </w:r>
      <w:r>
        <w:rPr>
          <w:cs/>
        </w:rPr>
        <w:t>ใยของกล้ามเนื้อลายมีนิวเคลียสหลายอันอยู่ด้านข้างของเซลล์ เรียงตัวกันเป็นระยะตลอดแนวความยาวของเซลล์ แต่ละเซลล์มีปลายประสาทมาเลี้ยง เพื่อกระตุ้นให้เกิดการหดตัว ใยกล้ามเนื้อลายประกอบด้วยเส้นใยขนาดเล็กเรียกว่า ไมโอ</w:t>
      </w:r>
      <w:proofErr w:type="spellStart"/>
      <w:r>
        <w:rPr>
          <w:cs/>
        </w:rPr>
        <w:t>ไฟบริล</w:t>
      </w:r>
      <w:proofErr w:type="spellEnd"/>
      <w:r>
        <w:rPr>
          <w:cs/>
        </w:rPr>
        <w:t xml:space="preserve"> (</w:t>
      </w:r>
      <w:r>
        <w:t xml:space="preserve">myofibril) </w:t>
      </w:r>
      <w:r>
        <w:rPr>
          <w:cs/>
        </w:rPr>
        <w:t>แต่ละไมโอ</w:t>
      </w:r>
      <w:proofErr w:type="spellStart"/>
      <w:r>
        <w:rPr>
          <w:cs/>
        </w:rPr>
        <w:t>ไฟบริล</w:t>
      </w:r>
      <w:proofErr w:type="spellEnd"/>
      <w:r>
        <w:rPr>
          <w:cs/>
        </w:rPr>
        <w:t>ประกอบด้วย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ลา</w:t>
      </w:r>
      <w:proofErr w:type="spellStart"/>
      <w:r>
        <w:rPr>
          <w:cs/>
        </w:rPr>
        <w:t>เมนท์</w:t>
      </w:r>
      <w:proofErr w:type="spellEnd"/>
      <w:r>
        <w:rPr>
          <w:cs/>
        </w:rPr>
        <w:t xml:space="preserve"> (</w:t>
      </w:r>
      <w:r>
        <w:t xml:space="preserve">filament) </w:t>
      </w:r>
      <w:r>
        <w:rPr>
          <w:cs/>
        </w:rPr>
        <w:t xml:space="preserve">ซึ่ง มี </w:t>
      </w:r>
      <w:r>
        <w:t xml:space="preserve">2 </w:t>
      </w:r>
      <w:r>
        <w:rPr>
          <w:cs/>
        </w:rPr>
        <w:t>ชนิด คือ ชนิดหนา (</w:t>
      </w:r>
      <w:r>
        <w:t xml:space="preserve">thick filament) </w:t>
      </w:r>
      <w:r>
        <w:rPr>
          <w:cs/>
        </w:rPr>
        <w:t>และชนิดบาง (</w:t>
      </w:r>
      <w:r>
        <w:t xml:space="preserve">thin filament) </w:t>
      </w:r>
      <w:r>
        <w:rPr>
          <w:cs/>
        </w:rPr>
        <w:t>ใยกล้ามเนื้อหลายใยรวมกันเป็นมัดกล้ามเนื้อ และมีเนื้อเยื่อประสานหุ้มเรียกว่า เพอริไม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perimysium</w:t>
      </w:r>
      <w:proofErr w:type="spellEnd"/>
      <w:r>
        <w:t xml:space="preserve">) </w:t>
      </w:r>
      <w:r>
        <w:rPr>
          <w:cs/>
        </w:rPr>
        <w:t>มัดของกล้ามเนื้อขนาดเล็กนี้รวมกันเป็นมัดใหญ่และ มีเนื้อเยื่อประสาน</w:t>
      </w:r>
      <w:r>
        <w:rPr>
          <w:cs/>
        </w:rPr>
        <w:lastRenderedPageBreak/>
        <w:t xml:space="preserve">เรียกว่า </w:t>
      </w:r>
      <w:proofErr w:type="spellStart"/>
      <w:r>
        <w:rPr>
          <w:cs/>
        </w:rPr>
        <w:t>อีพิ</w:t>
      </w:r>
      <w:proofErr w:type="spellEnd"/>
      <w:r>
        <w:rPr>
          <w:cs/>
        </w:rPr>
        <w:t>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epimysium</w:t>
      </w:r>
      <w:proofErr w:type="spellEnd"/>
      <w:r>
        <w:t>)</w:t>
      </w:r>
      <w:r>
        <w:rPr>
          <w:cs/>
        </w:rPr>
        <w:t>หุ้มอยู่ การทำงานของกล้ามเนื้อชนิดนี้อยู่ในอำนาจจิตใจจึงเรียกว่า กล้ามเนื้อโวลันทารี (</w:t>
      </w:r>
      <w:r>
        <w:t>voluntary muscle)</w:t>
      </w:r>
    </w:p>
    <w:p w:rsidR="001E74AD" w:rsidRDefault="001E74AD" w:rsidP="001E74AD">
      <w:pPr>
        <w:ind w:firstLine="720"/>
      </w:pPr>
      <w:r>
        <w:t xml:space="preserve">3. </w:t>
      </w:r>
      <w:r>
        <w:rPr>
          <w:cs/>
        </w:rPr>
        <w:t>กล้ามเนื้อหัวใจ (</w:t>
      </w:r>
      <w:r>
        <w:t xml:space="preserve">Cardiac Muscle)  </w:t>
      </w:r>
      <w:r>
        <w:rPr>
          <w:cs/>
        </w:rPr>
        <w:t>เป็นกล้ามเนื้อที่ทำงานนอกอำนาจจิตใจ พบที่หัวใจเพียงแห่งเดียวกล้ามเนื้อหัวใจมีเซลล์เป็นเส้นใยยาว มีลายตามขวาง เซลล์เรียงตัวหลายทิศทาง และเซลล์มีแขนงเชื่อมเซลล์อื่นเรียกว่า อินเตอร์คา</w:t>
      </w:r>
      <w:proofErr w:type="spellStart"/>
      <w:r>
        <w:rPr>
          <w:cs/>
        </w:rPr>
        <w:t>เลทเตท</w:t>
      </w:r>
      <w:proofErr w:type="spellEnd"/>
      <w:r>
        <w:rPr>
          <w:cs/>
        </w:rPr>
        <w:t xml:space="preserve"> ดิสค์ (</w:t>
      </w:r>
      <w:r>
        <w:t xml:space="preserve">intercalated disc) </w:t>
      </w:r>
      <w:r>
        <w:rPr>
          <w:cs/>
        </w:rPr>
        <w:t>มีนิวเคลียสอยู่ตรงกลางเซลล์เป็นรูปไข่ เซลล์บางกลุ่มเปลี่ยนแปลงหน้าที่ไปเป็นเซลล์นำคลื่นประสาท (</w:t>
      </w:r>
      <w:r>
        <w:t xml:space="preserve">special conducting system) </w:t>
      </w:r>
      <w:r>
        <w:rPr>
          <w:cs/>
        </w:rPr>
        <w:t xml:space="preserve">ซึ่งได้แก่ เอ-วี </w:t>
      </w:r>
      <w:proofErr w:type="spellStart"/>
      <w:r>
        <w:rPr>
          <w:cs/>
        </w:rPr>
        <w:t>บันเดิล</w:t>
      </w:r>
      <w:proofErr w:type="spellEnd"/>
      <w:r>
        <w:rPr>
          <w:cs/>
        </w:rPr>
        <w:t xml:space="preserve"> (</w:t>
      </w:r>
      <w:r>
        <w:t xml:space="preserve">A-V bundle) </w:t>
      </w:r>
      <w:r>
        <w:rPr>
          <w:cs/>
        </w:rPr>
        <w:t>และเส้นใย</w:t>
      </w:r>
      <w:proofErr w:type="spellStart"/>
      <w:r>
        <w:rPr>
          <w:cs/>
        </w:rPr>
        <w:t>เพอร์คิน</w:t>
      </w:r>
      <w:proofErr w:type="spellEnd"/>
      <w:r>
        <w:rPr>
          <w:cs/>
        </w:rPr>
        <w:t>เจ (</w:t>
      </w:r>
      <w:proofErr w:type="spellStart"/>
      <w:r>
        <w:t>perkinje</w:t>
      </w:r>
      <w:proofErr w:type="spellEnd"/>
      <w:r>
        <w:t xml:space="preserve"> fiber) </w:t>
      </w:r>
      <w:r>
        <w:rPr>
          <w:cs/>
        </w:rPr>
        <w:t>การทำงานของกล้ามเนื้อหัวใจอยู่นอกอำนาจจิตใจ และทำงานได้เอง</w:t>
      </w:r>
    </w:p>
    <w:p w:rsidR="00A83442" w:rsidRDefault="00A83442" w:rsidP="001E74AD">
      <w:pPr>
        <w:ind w:firstLine="720"/>
      </w:pPr>
    </w:p>
    <w:p w:rsidR="00E60367" w:rsidRDefault="00030742" w:rsidP="002154F4">
      <w:pPr>
        <w:pStyle w:val="2"/>
      </w:pPr>
      <w:r>
        <w:t>2.4</w:t>
      </w:r>
      <w:r w:rsidR="002154F4">
        <w:t>ZX-LDR</w:t>
      </w:r>
    </w:p>
    <w:p w:rsidR="00325259" w:rsidRDefault="00325259" w:rsidP="00325259"/>
    <w:p w:rsidR="00325259" w:rsidRDefault="00587E24" w:rsidP="00DA2912">
      <w:pPr>
        <w:jc w:val="center"/>
      </w:pPr>
      <w:r>
        <w:rPr>
          <w:noProof/>
        </w:rPr>
        <w:drawing>
          <wp:inline distT="0" distB="0" distL="0" distR="0">
            <wp:extent cx="5274310" cy="3404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054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59" w:rsidRPr="00325259" w:rsidRDefault="00325259" w:rsidP="00325259"/>
    <w:p w:rsidR="00E60367" w:rsidRDefault="00E60367" w:rsidP="00E60367">
      <w:pPr>
        <w:pStyle w:val="2"/>
      </w:pPr>
      <w:r>
        <w:t>2</w:t>
      </w:r>
      <w:r w:rsidR="00030742">
        <w:t>.5</w:t>
      </w:r>
      <w:r>
        <w:rPr>
          <w:rFonts w:hint="cs"/>
          <w:cs/>
        </w:rPr>
        <w:t>การสะท้อนของแสง</w:t>
      </w:r>
    </w:p>
    <w:p w:rsidR="00E60367" w:rsidRDefault="00E60367" w:rsidP="00E60367"/>
    <w:p w:rsidR="00E60367" w:rsidRDefault="00E60367" w:rsidP="00E60367">
      <w:pPr>
        <w:jc w:val="center"/>
      </w:pPr>
      <w:r>
        <w:rPr>
          <w:noProof/>
        </w:rPr>
        <w:lastRenderedPageBreak/>
        <w:drawing>
          <wp:inline distT="0" distB="0" distL="0" distR="0">
            <wp:extent cx="3362325" cy="2019300"/>
            <wp:effectExtent l="0" t="0" r="9525" b="0"/>
            <wp:docPr id="5" name="Picture 5" descr="http://www.atom.rmutphysics.com/charud/oldnews/0/286/16/20/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3969061522946786" descr="http://www.atom.rmutphysics.com/charud/oldnews/0/286/16/20/5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67" w:rsidRDefault="00E60367" w:rsidP="00E60367">
      <w:pPr>
        <w:ind w:firstLine="720"/>
        <w:jc w:val="both"/>
      </w:pPr>
      <w:r>
        <w:rPr>
          <w:cs/>
        </w:rPr>
        <w:t>เมื่อแสงเดินทางมากระทบวัตถุแสงจะสะท้อนกลับไปยังตัวกลางเรียกว่าการสะท้อน หรือหักเหเมื่อเดินทางผ่านตัวกลางเรียกว่าการหักเห ในบทนี้เรามาเรียนรู้ธรรมชาติของแสงเมื่อมันเดินทางมากระทบวัตถุกัน</w:t>
      </w:r>
    </w:p>
    <w:p w:rsidR="00E60367" w:rsidRDefault="00E60367" w:rsidP="00E60367">
      <w:pPr>
        <w:ind w:firstLine="720"/>
        <w:jc w:val="both"/>
      </w:pPr>
      <w:r w:rsidRPr="00E60367">
        <w:rPr>
          <w:cs/>
        </w:rPr>
        <w:t>การสะท้อนของแสงทำให้เกิดมุมตกกระทบคือมุมที่แสงตกกระทบทำกับเส้นตั้งฉากกับกระจก และมุมสะท้อนคือมุมที่แสงสะท้อนทำกับเส้นตั้งฉากกับกระจก</w:t>
      </w:r>
    </w:p>
    <w:p w:rsidR="00EF4EC9" w:rsidRDefault="00E60367" w:rsidP="00EF4EC9">
      <w:pPr>
        <w:ind w:firstLine="720"/>
        <w:jc w:val="both"/>
      </w:pPr>
      <w:r w:rsidRPr="00E60367">
        <w:rPr>
          <w:cs/>
        </w:rPr>
        <w:t>กฎของการสะท้อนกล่าวว่า “เมื่อเกิดการสะท้อนแสงทุกครั้งมุมตกกระทบเท่ากับมุมสะท้อนเสมอ”</w:t>
      </w:r>
    </w:p>
    <w:p w:rsidR="00EF4EC9" w:rsidRDefault="00EF4EC9" w:rsidP="00EF4EC9">
      <w:pPr>
        <w:ind w:firstLine="720"/>
        <w:jc w:val="both"/>
      </w:pPr>
    </w:p>
    <w:p w:rsidR="00EF4EC9" w:rsidRDefault="00EF4EC9" w:rsidP="00EF4EC9">
      <w:pPr>
        <w:pStyle w:val="2"/>
      </w:pPr>
      <w:r>
        <w:t xml:space="preserve">2.6 </w:t>
      </w:r>
      <w:r>
        <w:rPr>
          <w:rFonts w:hint="cs"/>
          <w:cs/>
        </w:rPr>
        <w:t>การเคลื่อนที่</w:t>
      </w:r>
    </w:p>
    <w:p w:rsidR="0088137F" w:rsidRDefault="0088137F" w:rsidP="0088137F">
      <w:pPr>
        <w:ind w:firstLine="720"/>
      </w:pPr>
      <w:r>
        <w:rPr>
          <w:cs/>
        </w:rPr>
        <w:t>การเคลื่อนที่ (</w:t>
      </w:r>
      <w:r>
        <w:t xml:space="preserve">Motion) </w:t>
      </w:r>
      <w:r>
        <w:rPr>
          <w:cs/>
        </w:rPr>
        <w:t>หมายถึง ขบวนการอย่างหนึ่งที่ทำให้มีการเปลี่ยนแปลงตำแหน่งอย่างต่อเนื่องตามเวลาที่ผ่านไป โดยมีทิศทางและระยะทาง</w:t>
      </w:r>
    </w:p>
    <w:p w:rsidR="00117942" w:rsidRDefault="00117942" w:rsidP="00117942">
      <w:pPr>
        <w:ind w:firstLine="720"/>
      </w:pPr>
      <w:r>
        <w:rPr>
          <w:cs/>
        </w:rPr>
        <w:t>เวลา  (</w:t>
      </w:r>
      <w:r>
        <w:t xml:space="preserve">Time, t) </w:t>
      </w:r>
      <w:r>
        <w:rPr>
          <w:cs/>
        </w:rPr>
        <w:t xml:space="preserve">การที่จะทราบว่าวัตถุเคลื่อนที่หรือไม่ </w:t>
      </w:r>
      <w:proofErr w:type="gramStart"/>
      <w:r>
        <w:rPr>
          <w:cs/>
        </w:rPr>
        <w:t>จะเริ่มจากการสังเกตวัตถุนั้นในช่วงเวลาหนึ่ง  ซึ่งจุดที่เริ่มสังเกตจะนับเวลาเริ่มต้น</w:t>
      </w:r>
      <w:proofErr w:type="gramEnd"/>
      <w:r>
        <w:rPr>
          <w:cs/>
        </w:rPr>
        <w:t xml:space="preserve"> ณ จุดนั้นมีค่า </w:t>
      </w:r>
      <w:r>
        <w:t xml:space="preserve">t = </w:t>
      </w:r>
      <w:r>
        <w:rPr>
          <w:cs/>
        </w:rPr>
        <w:t xml:space="preserve">0  จากนั้นเมื่อเวลาผ่านไป วัตถุจะมีการเปลี่ยนตำแหน่ง ช่วงเวลาที่สังเกตจะเป็นเวลาที่วัตถุเคลื่อนที่ซึ่งถ้าไม่ทราบค่าแน่นอนจะใช้ </w:t>
      </w:r>
      <w:r>
        <w:t xml:space="preserve">t  </w:t>
      </w:r>
      <w:r>
        <w:rPr>
          <w:cs/>
        </w:rPr>
        <w:t>แทนช่วงเวลาดังกล่าว โดยมีหน่วยเป็นวินาที (</w:t>
      </w:r>
      <w:r>
        <w:t>s)</w:t>
      </w:r>
    </w:p>
    <w:p w:rsidR="00117942" w:rsidRDefault="00117942" w:rsidP="00117942">
      <w:pPr>
        <w:ind w:firstLine="720"/>
      </w:pPr>
      <w:r>
        <w:rPr>
          <w:cs/>
        </w:rPr>
        <w:t>ระยะทาง (</w:t>
      </w:r>
      <w:r>
        <w:t xml:space="preserve">Distance, s) </w:t>
      </w:r>
      <w:proofErr w:type="gramStart"/>
      <w:r>
        <w:rPr>
          <w:cs/>
        </w:rPr>
        <w:t>หมายถึง  แนวเส้นที่วัตถุเคลื่อนที่ไปโดยนับจากจุดเริ่มต้นอ้างอิง</w:t>
      </w:r>
      <w:proofErr w:type="gramEnd"/>
      <w:r>
        <w:rPr>
          <w:cs/>
        </w:rPr>
        <w:t xml:space="preserve"> ระยะทางที่วัตถุเคลื่อนที่จะเพิ่มขึ้นตามเวลาที่ผ่านไป การวัดระยะทางจะวัดตามแนวทางที่วัตถุเคลื่อนที่ไป  ถ้าวัตถุเคลื่อนที่เป็นแนวเส้นตรงก็วัดระยะทางได้ง่ายขึ้น  แต่ถ้าแนวทางไม่เป็นเส้นตรงก็</w:t>
      </w:r>
      <w:r>
        <w:rPr>
          <w:cs/>
        </w:rPr>
        <w:lastRenderedPageBreak/>
        <w:t>จะวัดระยะทางได้ลำบาก  ระยะที่วัตถุเคลื่อนที่ไปได้ตามเส้นทางที่วัตถุนั้นเคลื่อนที่จริง ๆ โดยไม่คำนึงว่าวัตถุจะเคลื่อนที่เป็นเส้นตรงหรือไม่  ระยะทางเป็น</w:t>
      </w:r>
      <w:proofErr w:type="spellStart"/>
      <w:r>
        <w:rPr>
          <w:cs/>
        </w:rPr>
        <w:t>ปริมาณส</w:t>
      </w:r>
      <w:proofErr w:type="spellEnd"/>
      <w:r>
        <w:rPr>
          <w:cs/>
        </w:rPr>
        <w:t>เก</w:t>
      </w:r>
      <w:proofErr w:type="spellStart"/>
      <w:r>
        <w:rPr>
          <w:cs/>
        </w:rPr>
        <w:t>ลาร์</w:t>
      </w:r>
      <w:proofErr w:type="spellEnd"/>
    </w:p>
    <w:p w:rsidR="00117942" w:rsidRDefault="00117942" w:rsidP="00117942">
      <w:pPr>
        <w:ind w:firstLine="720"/>
      </w:pPr>
      <w:r>
        <w:rPr>
          <w:cs/>
        </w:rPr>
        <w:t>การกระจัด (</w:t>
      </w:r>
      <w:r>
        <w:t xml:space="preserve">Displacement, d) </w:t>
      </w:r>
      <w:proofErr w:type="gramStart"/>
      <w:r>
        <w:rPr>
          <w:cs/>
        </w:rPr>
        <w:t>หมายถึง  การที่วัตถุเคลื่อนที่จากที่หนึ่งไปยังอีกที่หนึ่งโดยการเคลื่อนที่จากตำแหน่งเริ่มต้นไปยังตำแหน่งสุดท้าย</w:t>
      </w:r>
      <w:proofErr w:type="gramEnd"/>
      <w:r>
        <w:rPr>
          <w:cs/>
        </w:rPr>
        <w:t xml:space="preserve">  โดยมีทิศทางจัดเป็นปริมาณเวกเตอร์ มีหน่วยเป็นเมตร (</w:t>
      </w:r>
      <w:r>
        <w:t>m) (</w:t>
      </w:r>
      <w:proofErr w:type="spellStart"/>
      <w:r>
        <w:rPr>
          <w:cs/>
        </w:rPr>
        <w:t>นันทพงษ์</w:t>
      </w:r>
      <w:proofErr w:type="spellEnd"/>
      <w:r>
        <w:rPr>
          <w:cs/>
        </w:rPr>
        <w:t xml:space="preserve">  ลายทองและคณะ</w:t>
      </w:r>
      <w:r>
        <w:t xml:space="preserve">, </w:t>
      </w:r>
      <w:r>
        <w:rPr>
          <w:cs/>
        </w:rPr>
        <w:t>2549)</w:t>
      </w:r>
    </w:p>
    <w:p w:rsidR="00117942" w:rsidRDefault="00117942" w:rsidP="00117942">
      <w:pPr>
        <w:ind w:firstLine="720"/>
      </w:pPr>
      <w:r>
        <w:rPr>
          <w:cs/>
        </w:rPr>
        <w:t>อัตราเร็ว คือ</w:t>
      </w:r>
      <w:r>
        <w:t xml:space="preserve">  </w:t>
      </w:r>
      <w:r>
        <w:rPr>
          <w:cs/>
        </w:rPr>
        <w:t>ระยะทางที่วัตถุเคลื่อนที่ในหนึ่งหน่วยเวลาเป็น</w:t>
      </w:r>
      <w:proofErr w:type="spellStart"/>
      <w:r>
        <w:rPr>
          <w:cs/>
        </w:rPr>
        <w:t>ปริมาณส</w:t>
      </w:r>
      <w:proofErr w:type="spellEnd"/>
      <w:r>
        <w:rPr>
          <w:cs/>
        </w:rPr>
        <w:t>เก</w:t>
      </w:r>
      <w:proofErr w:type="spellStart"/>
      <w:r>
        <w:rPr>
          <w:cs/>
        </w:rPr>
        <w:t>ลาร์</w:t>
      </w:r>
      <w:proofErr w:type="spellEnd"/>
      <w:r>
        <w:t xml:space="preserve">  </w:t>
      </w:r>
      <w:r>
        <w:rPr>
          <w:cs/>
        </w:rPr>
        <w:t>ไม่คำนึงถึงทิศทาง</w:t>
      </w:r>
      <w:r>
        <w:t xml:space="preserve">  </w:t>
      </w:r>
      <w:r>
        <w:rPr>
          <w:cs/>
        </w:rPr>
        <w:t>มีหน่วยเป็นเมตร / วินาที</w:t>
      </w:r>
    </w:p>
    <w:p w:rsidR="00117942" w:rsidRDefault="00117942" w:rsidP="00117942">
      <w:pPr>
        <w:ind w:firstLine="720"/>
      </w:pPr>
      <w:r>
        <w:rPr>
          <w:cs/>
        </w:rPr>
        <w:t>ความเร็ว (</w:t>
      </w:r>
      <w:proofErr w:type="gramStart"/>
      <w:r>
        <w:t>velocity</w:t>
      </w:r>
      <w:proofErr w:type="gramEnd"/>
      <w:r>
        <w:t>)  </w:t>
      </w:r>
      <w:r>
        <w:rPr>
          <w:cs/>
        </w:rPr>
        <w:t>คือ</w:t>
      </w:r>
      <w:r>
        <w:t xml:space="preserve">  </w:t>
      </w:r>
      <w:r>
        <w:rPr>
          <w:cs/>
        </w:rPr>
        <w:t>ระยะการเปลี่ยนแปลงการกระจัดหรือระยะการเปลี่ยนตำแหน่งที่เกิดขึ้นในหนึ่งหน่วยเวลา</w:t>
      </w:r>
      <w:r>
        <w:t xml:space="preserve">  </w:t>
      </w:r>
      <w:r>
        <w:rPr>
          <w:cs/>
        </w:rPr>
        <w:t>เป็นปริมาณเวกเตอร์</w:t>
      </w:r>
      <w:r>
        <w:t xml:space="preserve">   </w:t>
      </w:r>
      <w:r>
        <w:rPr>
          <w:cs/>
        </w:rPr>
        <w:t>มีหน่วยเป็นเมตร / วินาที</w:t>
      </w:r>
    </w:p>
    <w:p w:rsidR="0088137F" w:rsidRPr="00117942" w:rsidRDefault="00117942" w:rsidP="0088137F">
      <w:pPr>
        <w:ind w:firstLine="720"/>
        <w:rPr>
          <w:cs/>
        </w:rPr>
      </w:pPr>
      <w:r>
        <w:rPr>
          <w:rFonts w:hint="cs"/>
          <w:cs/>
        </w:rPr>
        <w:t>ความเร่ง คือ ความเร็วที่เปลี่ยนไปในหนึ่งหน่วยเวลา</w:t>
      </w:r>
    </w:p>
    <w:p w:rsidR="00086C09" w:rsidRDefault="00086C09" w:rsidP="00112233">
      <w:pPr>
        <w:jc w:val="center"/>
      </w:pPr>
      <w:r>
        <w:br w:type="page"/>
      </w:r>
    </w:p>
    <w:p w:rsidR="003B0685" w:rsidRDefault="00E52778" w:rsidP="00E52778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:rsidR="00E52778" w:rsidRDefault="00E52778" w:rsidP="00D90A53">
      <w:pPr>
        <w:pStyle w:val="Heading1X"/>
      </w:pPr>
      <w:r>
        <w:rPr>
          <w:rFonts w:hint="cs"/>
          <w:cs/>
        </w:rPr>
        <w:t>วิธีดำเนินการทดลอง</w:t>
      </w:r>
    </w:p>
    <w:p w:rsidR="00E52778" w:rsidRDefault="00E52778" w:rsidP="00E52778"/>
    <w:p w:rsidR="00E860CF" w:rsidRDefault="00E860CF" w:rsidP="00E860CF">
      <w:r>
        <w:tab/>
      </w:r>
      <w:r>
        <w:rPr>
          <w:rFonts w:hint="cs"/>
          <w:cs/>
        </w:rPr>
        <w:t>ทางคณะผู้จัดทำได้ศึกษาเอกสารและงานวิจัยที่เกี่ยวข้องแล้วจึงได้จัดทำการทดลองดังต่อไปนี้</w:t>
      </w:r>
    </w:p>
    <w:p w:rsidR="005601BA" w:rsidRDefault="005601BA" w:rsidP="00E860CF"/>
    <w:p w:rsidR="005601BA" w:rsidRDefault="005601BA" w:rsidP="005601BA">
      <w:pPr>
        <w:pStyle w:val="2"/>
      </w:pPr>
      <w:r>
        <w:t xml:space="preserve">3.1 </w:t>
      </w:r>
      <w:r>
        <w:rPr>
          <w:rFonts w:hint="cs"/>
          <w:cs/>
        </w:rPr>
        <w:t>วัสดุอุปกรณ์และเครื่องมือพิเศษ</w:t>
      </w:r>
    </w:p>
    <w:p w:rsidR="003D7201" w:rsidRDefault="003D7201" w:rsidP="003D7201"/>
    <w:p w:rsidR="00C656F4" w:rsidRDefault="00C656F4" w:rsidP="003D7201">
      <w:r>
        <w:tab/>
        <w:t xml:space="preserve">3.1.1 </w:t>
      </w:r>
      <w:r>
        <w:rPr>
          <w:rFonts w:hint="cs"/>
          <w:cs/>
        </w:rPr>
        <w:t>วัสดุอุปกรณ์</w:t>
      </w:r>
    </w:p>
    <w:p w:rsidR="00C656F4" w:rsidRDefault="00C656F4" w:rsidP="003D7201">
      <w:pPr>
        <w:rPr>
          <w:cs/>
        </w:rPr>
      </w:pPr>
    </w:p>
    <w:tbl>
      <w:tblPr>
        <w:tblStyle w:val="a4"/>
        <w:tblW w:w="0" w:type="auto"/>
        <w:tblLook w:val="04A0"/>
      </w:tblPr>
      <w:tblGrid>
        <w:gridCol w:w="4148"/>
        <w:gridCol w:w="4148"/>
      </w:tblGrid>
      <w:tr w:rsidR="003D7201" w:rsidTr="003D7201">
        <w:tc>
          <w:tcPr>
            <w:tcW w:w="4148" w:type="dxa"/>
          </w:tcPr>
          <w:p w:rsidR="003D7201" w:rsidRPr="008B2FE5" w:rsidRDefault="003D7201" w:rsidP="003D720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ชนิดของวัสดุอุปกรณ์</w:t>
            </w:r>
          </w:p>
        </w:tc>
        <w:tc>
          <w:tcPr>
            <w:tcW w:w="4148" w:type="dxa"/>
          </w:tcPr>
          <w:p w:rsidR="003D7201" w:rsidRPr="008B2FE5" w:rsidRDefault="003D7201" w:rsidP="003D720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บริษัทผู้ผลิต</w:t>
            </w:r>
          </w:p>
        </w:tc>
      </w:tr>
      <w:tr w:rsidR="003D7201" w:rsidTr="003D7201">
        <w:tc>
          <w:tcPr>
            <w:tcW w:w="4148" w:type="dxa"/>
          </w:tcPr>
          <w:p w:rsidR="003D7201" w:rsidRDefault="003D7201" w:rsidP="003D7201">
            <w:pPr>
              <w:rPr>
                <w:cs/>
              </w:rPr>
            </w:pPr>
            <w:r>
              <w:rPr>
                <w:rFonts w:hint="cs"/>
                <w:cs/>
              </w:rPr>
              <w:t>กระจกเงา</w:t>
            </w:r>
          </w:p>
        </w:tc>
        <w:tc>
          <w:tcPr>
            <w:tcW w:w="4148" w:type="dxa"/>
          </w:tcPr>
          <w:p w:rsidR="003D7201" w:rsidRDefault="003D7201" w:rsidP="003D7201"/>
        </w:tc>
      </w:tr>
      <w:tr w:rsidR="003D7201" w:rsidTr="003D7201">
        <w:tc>
          <w:tcPr>
            <w:tcW w:w="4148" w:type="dxa"/>
          </w:tcPr>
          <w:p w:rsidR="003D7201" w:rsidRDefault="003D7201" w:rsidP="003D7201">
            <w:r>
              <w:rPr>
                <w:rFonts w:hint="cs"/>
                <w:cs/>
              </w:rPr>
              <w:t>ปากกาเลเซอร์</w:t>
            </w:r>
          </w:p>
        </w:tc>
        <w:tc>
          <w:tcPr>
            <w:tcW w:w="4148" w:type="dxa"/>
          </w:tcPr>
          <w:p w:rsidR="003D7201" w:rsidRDefault="003D7201" w:rsidP="003D7201"/>
        </w:tc>
      </w:tr>
      <w:tr w:rsidR="003D7201" w:rsidTr="003D7201">
        <w:tc>
          <w:tcPr>
            <w:tcW w:w="4148" w:type="dxa"/>
          </w:tcPr>
          <w:p w:rsidR="003D7201" w:rsidRDefault="00BA202C" w:rsidP="003D7201">
            <w:r>
              <w:t>ZX-LDR</w:t>
            </w:r>
          </w:p>
        </w:tc>
        <w:tc>
          <w:tcPr>
            <w:tcW w:w="4148" w:type="dxa"/>
          </w:tcPr>
          <w:p w:rsidR="003D7201" w:rsidRDefault="00BA202C" w:rsidP="003D7201">
            <w:proofErr w:type="spellStart"/>
            <w:r>
              <w:rPr>
                <w:rFonts w:hint="cs"/>
                <w:cs/>
              </w:rPr>
              <w:t>สสวท</w:t>
            </w:r>
            <w:proofErr w:type="spellEnd"/>
            <w:r>
              <w:t>.</w:t>
            </w:r>
          </w:p>
        </w:tc>
      </w:tr>
      <w:tr w:rsidR="003D7201" w:rsidTr="003D7201">
        <w:tc>
          <w:tcPr>
            <w:tcW w:w="4148" w:type="dxa"/>
          </w:tcPr>
          <w:p w:rsidR="003D7201" w:rsidRDefault="00814D7F" w:rsidP="003D7201">
            <w:r>
              <w:t>IPST-</w:t>
            </w:r>
            <w:proofErr w:type="spellStart"/>
            <w:r w:rsidR="001F0A0D">
              <w:t>Microbox</w:t>
            </w:r>
            <w:proofErr w:type="spellEnd"/>
          </w:p>
        </w:tc>
        <w:tc>
          <w:tcPr>
            <w:tcW w:w="4148" w:type="dxa"/>
          </w:tcPr>
          <w:p w:rsidR="003D7201" w:rsidRDefault="001F0A0D" w:rsidP="003D7201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สสวท</w:t>
            </w:r>
            <w:proofErr w:type="spellEnd"/>
            <w:r>
              <w:t>.</w:t>
            </w:r>
          </w:p>
        </w:tc>
      </w:tr>
      <w:tr w:rsidR="003D7201" w:rsidTr="003D7201">
        <w:tc>
          <w:tcPr>
            <w:tcW w:w="4148" w:type="dxa"/>
          </w:tcPr>
          <w:p w:rsidR="003D7201" w:rsidRDefault="003D7201" w:rsidP="003D7201">
            <w:pPr>
              <w:rPr>
                <w:cs/>
              </w:rPr>
            </w:pPr>
            <w:r>
              <w:rPr>
                <w:rFonts w:hint="cs"/>
                <w:cs/>
              </w:rPr>
              <w:t>นาฬิกาจับเวลา</w:t>
            </w:r>
          </w:p>
        </w:tc>
        <w:tc>
          <w:tcPr>
            <w:tcW w:w="4148" w:type="dxa"/>
          </w:tcPr>
          <w:p w:rsidR="003D7201" w:rsidRDefault="003D7201" w:rsidP="003D7201"/>
        </w:tc>
      </w:tr>
    </w:tbl>
    <w:p w:rsidR="003D7201" w:rsidRDefault="003D7201" w:rsidP="003D7201"/>
    <w:p w:rsidR="0037716C" w:rsidRDefault="0037716C" w:rsidP="003D7201">
      <w:r>
        <w:rPr>
          <w:cs/>
        </w:rPr>
        <w:tab/>
      </w:r>
      <w:r>
        <w:t xml:space="preserve">3.1.2 </w:t>
      </w:r>
      <w:r>
        <w:rPr>
          <w:rFonts w:hint="cs"/>
          <w:cs/>
        </w:rPr>
        <w:t>เครื่องมือพิเศษ</w:t>
      </w:r>
    </w:p>
    <w:p w:rsidR="0037716C" w:rsidRDefault="0037716C" w:rsidP="003D7201"/>
    <w:tbl>
      <w:tblPr>
        <w:tblStyle w:val="a4"/>
        <w:tblW w:w="0" w:type="auto"/>
        <w:tblLook w:val="04A0"/>
      </w:tblPr>
      <w:tblGrid>
        <w:gridCol w:w="4148"/>
        <w:gridCol w:w="4148"/>
      </w:tblGrid>
      <w:tr w:rsidR="00EB7971" w:rsidTr="00EB7971">
        <w:tc>
          <w:tcPr>
            <w:tcW w:w="4148" w:type="dxa"/>
          </w:tcPr>
          <w:p w:rsidR="00EB7971" w:rsidRPr="008B2FE5" w:rsidRDefault="00EB7971" w:rsidP="00EB797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ชนิดเครื่องมือ</w:t>
            </w:r>
          </w:p>
        </w:tc>
        <w:tc>
          <w:tcPr>
            <w:tcW w:w="4148" w:type="dxa"/>
          </w:tcPr>
          <w:p w:rsidR="00EB7971" w:rsidRPr="008B2FE5" w:rsidRDefault="00EB7971" w:rsidP="00EB797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บริษัทผู้ผลิต</w:t>
            </w:r>
          </w:p>
        </w:tc>
      </w:tr>
      <w:tr w:rsidR="00EB7971" w:rsidTr="00EB7971">
        <w:tc>
          <w:tcPr>
            <w:tcW w:w="4148" w:type="dxa"/>
          </w:tcPr>
          <w:p w:rsidR="00EB7971" w:rsidRDefault="00A85FC4" w:rsidP="00EB7971">
            <w:pPr>
              <w:rPr>
                <w:cs/>
              </w:rPr>
            </w:pPr>
            <w:r>
              <w:rPr>
                <w:rFonts w:hint="cs"/>
                <w:cs/>
              </w:rPr>
              <w:t>คอมพิวเตอร์</w:t>
            </w:r>
          </w:p>
        </w:tc>
        <w:tc>
          <w:tcPr>
            <w:tcW w:w="4148" w:type="dxa"/>
          </w:tcPr>
          <w:p w:rsidR="00EB7971" w:rsidRDefault="00EB7971" w:rsidP="00EB7971"/>
        </w:tc>
      </w:tr>
    </w:tbl>
    <w:p w:rsidR="00EB7971" w:rsidRDefault="00EB7971" w:rsidP="003D7201"/>
    <w:p w:rsidR="00347CEF" w:rsidRDefault="00347CEF" w:rsidP="00347CEF">
      <w:pPr>
        <w:pStyle w:val="2"/>
      </w:pPr>
      <w:r>
        <w:t xml:space="preserve">3.2 </w:t>
      </w:r>
      <w:r>
        <w:rPr>
          <w:rFonts w:hint="cs"/>
          <w:cs/>
        </w:rPr>
        <w:t>ขั้นตอนการดำเนินงาน</w:t>
      </w:r>
    </w:p>
    <w:p w:rsidR="00347CEF" w:rsidRDefault="00347CEF" w:rsidP="00347CEF"/>
    <w:p w:rsidR="00E85CED" w:rsidRDefault="00E85CED" w:rsidP="00347CEF">
      <w:pPr>
        <w:rPr>
          <w:rStyle w:val="5yl5"/>
        </w:rPr>
      </w:pPr>
      <w:r>
        <w:rPr>
          <w:cs/>
        </w:rPr>
        <w:lastRenderedPageBreak/>
        <w:tab/>
      </w:r>
      <w:r>
        <w:t xml:space="preserve">3.2.1 </w:t>
      </w:r>
      <w:r>
        <w:rPr>
          <w:rFonts w:hint="cs"/>
          <w:cs/>
        </w:rPr>
        <w:t xml:space="preserve">ขั้นตอนการสร้าง </w:t>
      </w:r>
      <w:r>
        <w:rPr>
          <w:rStyle w:val="5yl5"/>
        </w:rPr>
        <w:t>KPN Advance Timer</w:t>
      </w:r>
    </w:p>
    <w:p w:rsidR="00E11109" w:rsidRDefault="00E11109" w:rsidP="00347CEF">
      <w:pPr>
        <w:rPr>
          <w:rStyle w:val="5yl5"/>
        </w:rPr>
      </w:pPr>
    </w:p>
    <w:p w:rsidR="00E11109" w:rsidRDefault="00E11109" w:rsidP="00E11109">
      <w:pPr>
        <w:pStyle w:val="a3"/>
        <w:numPr>
          <w:ilvl w:val="0"/>
          <w:numId w:val="7"/>
        </w:numPr>
        <w:rPr>
          <w:rStyle w:val="5yl5"/>
        </w:rPr>
      </w:pPr>
      <w:r>
        <w:rPr>
          <w:rStyle w:val="5yl5"/>
          <w:rFonts w:hint="cs"/>
          <w:cs/>
        </w:rPr>
        <w:t>จัดเตรียมอุปกรณ์</w:t>
      </w:r>
    </w:p>
    <w:p w:rsidR="00E11109" w:rsidRDefault="00E11109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นำ </w:t>
      </w:r>
      <w:r w:rsidR="00814D7F">
        <w:t>IPST-</w:t>
      </w:r>
      <w:proofErr w:type="spellStart"/>
      <w:r>
        <w:t>Microbox</w:t>
      </w:r>
      <w:proofErr w:type="spellEnd"/>
      <w:r>
        <w:rPr>
          <w:rFonts w:hint="cs"/>
          <w:cs/>
        </w:rPr>
        <w:t xml:space="preserve"> ต่อเข้ากับ </w:t>
      </w:r>
      <w:r>
        <w:t>sensor</w:t>
      </w:r>
      <w:r w:rsidR="006A0AAE">
        <w:t xml:space="preserve"> (ZX-LDR)</w:t>
      </w:r>
      <w:r>
        <w:rPr>
          <w:rFonts w:hint="cs"/>
          <w:cs/>
        </w:rPr>
        <w:t>และ นาฬิกาจับเวลา</w:t>
      </w:r>
    </w:p>
    <w:p w:rsidR="00A85FC4" w:rsidRDefault="00A85FC4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นำ </w:t>
      </w:r>
      <w:r w:rsidR="00814D7F">
        <w:t>IPST-</w:t>
      </w:r>
      <w:proofErr w:type="spellStart"/>
      <w:r>
        <w:t>Microbox</w:t>
      </w:r>
      <w:proofErr w:type="spellEnd"/>
      <w:r>
        <w:t xml:space="preserve"> </w:t>
      </w:r>
      <w:r>
        <w:rPr>
          <w:rFonts w:hint="cs"/>
          <w:cs/>
        </w:rPr>
        <w:t xml:space="preserve">ต่อเข้ากับ </w:t>
      </w:r>
      <w:r>
        <w:t>computer</w:t>
      </w:r>
    </w:p>
    <w:p w:rsidR="00A85FC4" w:rsidRDefault="00A85FC4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>ติดตั้งโปรแกรมและตั้งค่าคอมพิวเตอร์ตามคู่มือ</w:t>
      </w:r>
      <w:r w:rsidR="006A0AAE">
        <w:rPr>
          <w:rFonts w:hint="cs"/>
          <w:cs/>
        </w:rPr>
        <w:t xml:space="preserve">ของ </w:t>
      </w:r>
      <w:r w:rsidR="000A1308">
        <w:t>IPST-</w:t>
      </w:r>
      <w:proofErr w:type="spellStart"/>
      <w:r w:rsidR="006A0AAE">
        <w:t>Microbox</w:t>
      </w:r>
      <w:proofErr w:type="spellEnd"/>
    </w:p>
    <w:p w:rsidR="00A85FC4" w:rsidRDefault="006A0AAE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>เขียนโปรแกรม</w:t>
      </w:r>
    </w:p>
    <w:p w:rsidR="006A0AAE" w:rsidRDefault="006A0AAE" w:rsidP="006A0AAE">
      <w:pPr>
        <w:pStyle w:val="a3"/>
        <w:numPr>
          <w:ilvl w:val="0"/>
          <w:numId w:val="7"/>
        </w:numPr>
      </w:pPr>
      <w:r>
        <w:rPr>
          <w:rFonts w:hint="cs"/>
          <w:cs/>
        </w:rPr>
        <w:t>นำอุปกรณ์มาจัดเรียงตามรูป</w:t>
      </w:r>
    </w:p>
    <w:p w:rsidR="00504984" w:rsidRDefault="004243D2" w:rsidP="00504984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26732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93" w:rsidRDefault="005F2C93" w:rsidP="005F2C93">
      <w:pPr>
        <w:ind w:left="720"/>
        <w:rPr>
          <w:rStyle w:val="5yl5"/>
        </w:rPr>
      </w:pPr>
      <w:r>
        <w:t xml:space="preserve">3.2.2 </w:t>
      </w:r>
      <w:r w:rsidR="00EF4EC9">
        <w:rPr>
          <w:rFonts w:hint="cs"/>
          <w:cs/>
        </w:rPr>
        <w:t xml:space="preserve">ขั้นตอนการทดลองใช้ </w:t>
      </w:r>
      <w:r w:rsidR="00EF4EC9">
        <w:rPr>
          <w:rStyle w:val="5yl5"/>
        </w:rPr>
        <w:t>KPN Advance Timer</w:t>
      </w:r>
      <w:r w:rsidR="00EF4EC9">
        <w:rPr>
          <w:rStyle w:val="5yl5"/>
          <w:rFonts w:hint="cs"/>
          <w:cs/>
        </w:rPr>
        <w:t xml:space="preserve"> กับกลุ่มเป้าหมาย</w:t>
      </w:r>
    </w:p>
    <w:p w:rsidR="00EF4EC9" w:rsidRDefault="00EF4EC9" w:rsidP="00EF4EC9">
      <w:pPr>
        <w:pStyle w:val="a3"/>
        <w:numPr>
          <w:ilvl w:val="0"/>
          <w:numId w:val="9"/>
        </w:numPr>
        <w:rPr>
          <w:rStyle w:val="5yl5"/>
        </w:rPr>
      </w:pPr>
      <w:r>
        <w:rPr>
          <w:rStyle w:val="5yl5"/>
          <w:rFonts w:hint="cs"/>
          <w:cs/>
        </w:rPr>
        <w:t>นำกลุ่มเป้าหมายมาประจำที่จุดเริ่มต้นทีละคน</w:t>
      </w:r>
    </w:p>
    <w:p w:rsidR="008265CB" w:rsidRDefault="008265CB" w:rsidP="00EF4EC9">
      <w:pPr>
        <w:pStyle w:val="a3"/>
        <w:numPr>
          <w:ilvl w:val="0"/>
          <w:numId w:val="9"/>
        </w:numPr>
        <w:rPr>
          <w:rStyle w:val="5yl5"/>
        </w:rPr>
      </w:pPr>
      <w:r>
        <w:rPr>
          <w:rStyle w:val="5yl5"/>
          <w:rFonts w:hint="cs"/>
          <w:cs/>
        </w:rPr>
        <w:t xml:space="preserve">เปิด </w:t>
      </w:r>
      <w:r>
        <w:rPr>
          <w:rStyle w:val="5yl5"/>
        </w:rPr>
        <w:t>laser</w:t>
      </w:r>
    </w:p>
    <w:p w:rsidR="00EF4EC9" w:rsidRDefault="00EF4EC9" w:rsidP="00EF4EC9">
      <w:pPr>
        <w:pStyle w:val="a3"/>
        <w:numPr>
          <w:ilvl w:val="0"/>
          <w:numId w:val="9"/>
        </w:numPr>
      </w:pPr>
      <w:r>
        <w:rPr>
          <w:rFonts w:hint="cs"/>
          <w:cs/>
        </w:rPr>
        <w:t>ให้สัญญาณและกดเริ่มเครื่อง</w:t>
      </w:r>
    </w:p>
    <w:p w:rsidR="00E41E34" w:rsidRDefault="00E41E34" w:rsidP="00EF4EC9">
      <w:pPr>
        <w:pStyle w:val="a3"/>
        <w:numPr>
          <w:ilvl w:val="0"/>
          <w:numId w:val="9"/>
        </w:numPr>
      </w:pPr>
      <w:r>
        <w:rPr>
          <w:rFonts w:hint="cs"/>
          <w:cs/>
        </w:rPr>
        <w:lastRenderedPageBreak/>
        <w:t xml:space="preserve">ให้กลุ่มเป้าหมายวิ่งไปจนถึงจุดสิ้นสุดเป็นระยะทาง </w:t>
      </w:r>
      <w:r>
        <w:t xml:space="preserve">100 </w:t>
      </w:r>
      <w:r>
        <w:rPr>
          <w:rFonts w:hint="cs"/>
          <w:cs/>
        </w:rPr>
        <w:t>เมตร</w:t>
      </w:r>
    </w:p>
    <w:p w:rsidR="006E59DD" w:rsidRDefault="00301D83" w:rsidP="006E59DD">
      <w:pPr>
        <w:pStyle w:val="a3"/>
        <w:numPr>
          <w:ilvl w:val="0"/>
          <w:numId w:val="9"/>
        </w:numPr>
      </w:pPr>
      <w:r>
        <w:rPr>
          <w:rFonts w:hint="cs"/>
          <w:cs/>
        </w:rPr>
        <w:t>นำข้อมูลที่ได้มาวิเคราะห์ ความเร็ว ความ</w:t>
      </w:r>
      <w:r w:rsidR="00E41E34">
        <w:rPr>
          <w:rFonts w:hint="cs"/>
          <w:cs/>
        </w:rPr>
        <w:t>เร่ง ในระยะทางต่างๆ และจัดโปรแกรมเสริมสร้างสมรรถภาพทางกาย</w:t>
      </w:r>
      <w:r w:rsidR="00C85053">
        <w:rPr>
          <w:rFonts w:hint="cs"/>
          <w:cs/>
        </w:rPr>
        <w:t>ให้แก่กลุ่มเป้าหมาย</w:t>
      </w:r>
    </w:p>
    <w:p w:rsidR="00ED0422" w:rsidRDefault="00ED0422">
      <w:pPr>
        <w:jc w:val="left"/>
        <w:rPr>
          <w:cs/>
        </w:rPr>
      </w:pPr>
      <w:r>
        <w:rPr>
          <w:cs/>
        </w:rPr>
        <w:br w:type="page"/>
      </w:r>
    </w:p>
    <w:p w:rsidR="00ED0422" w:rsidRDefault="00ED0422" w:rsidP="00ED0422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4</w:t>
      </w:r>
    </w:p>
    <w:p w:rsidR="00ED0422" w:rsidRDefault="007278E6" w:rsidP="00ED0422">
      <w:pPr>
        <w:pStyle w:val="Heading1X"/>
        <w:rPr>
          <w:cs/>
        </w:rPr>
      </w:pPr>
      <w:r>
        <w:rPr>
          <w:rFonts w:hint="cs"/>
          <w:cs/>
        </w:rPr>
        <w:t>ผลการทดลอง</w:t>
      </w:r>
      <w:bookmarkStart w:id="0" w:name="_GoBack"/>
      <w:bookmarkEnd w:id="0"/>
    </w:p>
    <w:tbl>
      <w:tblPr>
        <w:tblStyle w:val="a4"/>
        <w:tblW w:w="0" w:type="auto"/>
        <w:jc w:val="center"/>
        <w:tblLook w:val="04A0"/>
      </w:tblPr>
      <w:tblGrid>
        <w:gridCol w:w="704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1922"/>
      </w:tblGrid>
      <w:tr w:rsidR="0000090A" w:rsidRPr="00E91AE1" w:rsidTr="00E91AE1">
        <w:trPr>
          <w:trHeight w:val="375"/>
          <w:jc w:val="center"/>
        </w:trPr>
        <w:tc>
          <w:tcPr>
            <w:tcW w:w="704" w:type="dxa"/>
            <w:vMerge w:val="restart"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  <w:r w:rsidRPr="00E91AE1">
              <w:rPr>
                <w:rFonts w:hint="cs"/>
                <w:b/>
                <w:bCs/>
                <w:cs/>
              </w:rPr>
              <w:t>คนที่</w:t>
            </w:r>
          </w:p>
        </w:tc>
        <w:tc>
          <w:tcPr>
            <w:tcW w:w="5670" w:type="dxa"/>
            <w:gridSpan w:val="12"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ระยะทาง</w:t>
            </w:r>
          </w:p>
        </w:tc>
        <w:tc>
          <w:tcPr>
            <w:tcW w:w="1922" w:type="dxa"/>
            <w:vMerge w:val="restart"/>
          </w:tcPr>
          <w:p w:rsidR="00E91AE1" w:rsidRPr="00E91AE1" w:rsidRDefault="00E91AE1" w:rsidP="00E91AE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ผลการประเมินสมรรถภาพทางด้านความเร็ว</w:t>
            </w:r>
          </w:p>
        </w:tc>
      </w:tr>
      <w:tr w:rsidR="00E91AE1" w:rsidRPr="00E91AE1" w:rsidTr="00765497">
        <w:trPr>
          <w:trHeight w:val="435"/>
          <w:jc w:val="center"/>
        </w:trPr>
        <w:tc>
          <w:tcPr>
            <w:tcW w:w="704" w:type="dxa"/>
            <w:vMerge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25m</w:t>
            </w:r>
          </w:p>
        </w:tc>
        <w:tc>
          <w:tcPr>
            <w:tcW w:w="1418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50m</w:t>
            </w:r>
          </w:p>
        </w:tc>
        <w:tc>
          <w:tcPr>
            <w:tcW w:w="1417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75m</w:t>
            </w:r>
          </w:p>
        </w:tc>
        <w:tc>
          <w:tcPr>
            <w:tcW w:w="1418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100m</w:t>
            </w:r>
          </w:p>
        </w:tc>
        <w:tc>
          <w:tcPr>
            <w:tcW w:w="1922" w:type="dxa"/>
            <w:vMerge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  <w:vMerge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2" w:type="dxa"/>
          </w:tcPr>
          <w:p w:rsidR="00E91AE1" w:rsidRPr="00E5387B" w:rsidRDefault="00E5387B" w:rsidP="00E5387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922" w:type="dxa"/>
            <w:vMerge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</w:tcPr>
          <w:p w:rsidR="00765497" w:rsidRPr="00E91AE1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2" w:type="dxa"/>
          </w:tcPr>
          <w:p w:rsidR="00765497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</w:tcPr>
          <w:p w:rsidR="00765497" w:rsidRPr="00E91AE1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2" w:type="dxa"/>
          </w:tcPr>
          <w:p w:rsidR="00765497" w:rsidRDefault="00765497" w:rsidP="00E91AE1">
            <w:pPr>
              <w:jc w:val="center"/>
              <w:rPr>
                <w:b/>
                <w:bCs/>
              </w:rPr>
            </w:pPr>
          </w:p>
        </w:tc>
      </w:tr>
    </w:tbl>
    <w:p w:rsidR="00ED0422" w:rsidRPr="00ED0422" w:rsidRDefault="00ED0422" w:rsidP="00ED0422">
      <w:pPr>
        <w:pStyle w:val="Heading1X"/>
        <w:jc w:val="both"/>
      </w:pPr>
    </w:p>
    <w:p w:rsidR="00E860CF" w:rsidRPr="00E52778" w:rsidRDefault="00E860CF" w:rsidP="00A83442">
      <w:pPr>
        <w:ind w:firstLine="720"/>
      </w:pPr>
    </w:p>
    <w:sectPr w:rsidR="00E860CF" w:rsidRPr="00E52778" w:rsidSect="00AA4D58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Proxima Nova Rg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37BC7"/>
    <w:multiLevelType w:val="hybridMultilevel"/>
    <w:tmpl w:val="3D649200"/>
    <w:lvl w:ilvl="0" w:tplc="6786D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130AB6"/>
    <w:multiLevelType w:val="multilevel"/>
    <w:tmpl w:val="4560F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4A06E4"/>
    <w:multiLevelType w:val="hybridMultilevel"/>
    <w:tmpl w:val="1C8E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E3D14"/>
    <w:multiLevelType w:val="hybridMultilevel"/>
    <w:tmpl w:val="CDF4B8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ACD1239"/>
    <w:multiLevelType w:val="hybridMultilevel"/>
    <w:tmpl w:val="77A68B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FC57CFD"/>
    <w:multiLevelType w:val="multilevel"/>
    <w:tmpl w:val="9F8665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E325679"/>
    <w:multiLevelType w:val="hybridMultilevel"/>
    <w:tmpl w:val="32F42344"/>
    <w:lvl w:ilvl="0" w:tplc="A1D4B1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9463944"/>
    <w:multiLevelType w:val="multilevel"/>
    <w:tmpl w:val="6D9EB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C0A5E1D"/>
    <w:multiLevelType w:val="hybridMultilevel"/>
    <w:tmpl w:val="3ADA27B4"/>
    <w:lvl w:ilvl="0" w:tplc="6786D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applyBreakingRules/>
  </w:compat>
  <w:rsids>
    <w:rsidRoot w:val="00AA4D58"/>
    <w:rsid w:val="0000090A"/>
    <w:rsid w:val="00030742"/>
    <w:rsid w:val="00057575"/>
    <w:rsid w:val="00086C09"/>
    <w:rsid w:val="000A1308"/>
    <w:rsid w:val="000C705A"/>
    <w:rsid w:val="00112233"/>
    <w:rsid w:val="00117942"/>
    <w:rsid w:val="00117B16"/>
    <w:rsid w:val="001D6740"/>
    <w:rsid w:val="001E1493"/>
    <w:rsid w:val="001E74AD"/>
    <w:rsid w:val="001F0A0D"/>
    <w:rsid w:val="002154F4"/>
    <w:rsid w:val="00266AE6"/>
    <w:rsid w:val="002A656F"/>
    <w:rsid w:val="002C0B48"/>
    <w:rsid w:val="002C132D"/>
    <w:rsid w:val="002D2DE3"/>
    <w:rsid w:val="002F4795"/>
    <w:rsid w:val="002F76DC"/>
    <w:rsid w:val="00301D83"/>
    <w:rsid w:val="00325259"/>
    <w:rsid w:val="00326834"/>
    <w:rsid w:val="00346044"/>
    <w:rsid w:val="00347CEF"/>
    <w:rsid w:val="0037716C"/>
    <w:rsid w:val="003A52CF"/>
    <w:rsid w:val="003B0685"/>
    <w:rsid w:val="003D04F3"/>
    <w:rsid w:val="003D7201"/>
    <w:rsid w:val="004243D2"/>
    <w:rsid w:val="004A5BB2"/>
    <w:rsid w:val="00504984"/>
    <w:rsid w:val="005401C6"/>
    <w:rsid w:val="005566F8"/>
    <w:rsid w:val="005601BA"/>
    <w:rsid w:val="0057624C"/>
    <w:rsid w:val="00587E24"/>
    <w:rsid w:val="005E38BF"/>
    <w:rsid w:val="005E4731"/>
    <w:rsid w:val="005F16B0"/>
    <w:rsid w:val="005F2A48"/>
    <w:rsid w:val="005F2C93"/>
    <w:rsid w:val="00663324"/>
    <w:rsid w:val="006754A7"/>
    <w:rsid w:val="00691FA7"/>
    <w:rsid w:val="006A0AAE"/>
    <w:rsid w:val="006E0173"/>
    <w:rsid w:val="006E59DD"/>
    <w:rsid w:val="00711CD1"/>
    <w:rsid w:val="007278E6"/>
    <w:rsid w:val="007508FD"/>
    <w:rsid w:val="00763719"/>
    <w:rsid w:val="00765497"/>
    <w:rsid w:val="007A5E59"/>
    <w:rsid w:val="00814D7F"/>
    <w:rsid w:val="008265CB"/>
    <w:rsid w:val="0085678B"/>
    <w:rsid w:val="0088137F"/>
    <w:rsid w:val="00883857"/>
    <w:rsid w:val="008A58F2"/>
    <w:rsid w:val="008B2FE5"/>
    <w:rsid w:val="008C09FA"/>
    <w:rsid w:val="008E595D"/>
    <w:rsid w:val="009069DD"/>
    <w:rsid w:val="00941314"/>
    <w:rsid w:val="00967CBB"/>
    <w:rsid w:val="0097209C"/>
    <w:rsid w:val="00972720"/>
    <w:rsid w:val="0098451E"/>
    <w:rsid w:val="009C703B"/>
    <w:rsid w:val="00A103EC"/>
    <w:rsid w:val="00A4026B"/>
    <w:rsid w:val="00A66255"/>
    <w:rsid w:val="00A83442"/>
    <w:rsid w:val="00A84011"/>
    <w:rsid w:val="00A85FC4"/>
    <w:rsid w:val="00AA4D58"/>
    <w:rsid w:val="00AA5A32"/>
    <w:rsid w:val="00AD3A50"/>
    <w:rsid w:val="00BA202C"/>
    <w:rsid w:val="00BC1E9E"/>
    <w:rsid w:val="00C042A8"/>
    <w:rsid w:val="00C370B6"/>
    <w:rsid w:val="00C656F4"/>
    <w:rsid w:val="00C828D5"/>
    <w:rsid w:val="00C83EBD"/>
    <w:rsid w:val="00C85053"/>
    <w:rsid w:val="00CC6790"/>
    <w:rsid w:val="00CD048F"/>
    <w:rsid w:val="00CF47B4"/>
    <w:rsid w:val="00D22BC9"/>
    <w:rsid w:val="00D64E20"/>
    <w:rsid w:val="00D90A53"/>
    <w:rsid w:val="00DA2912"/>
    <w:rsid w:val="00DB0BB6"/>
    <w:rsid w:val="00E11109"/>
    <w:rsid w:val="00E41E34"/>
    <w:rsid w:val="00E52778"/>
    <w:rsid w:val="00E5387B"/>
    <w:rsid w:val="00E546B4"/>
    <w:rsid w:val="00E60367"/>
    <w:rsid w:val="00E85CED"/>
    <w:rsid w:val="00E860CF"/>
    <w:rsid w:val="00E91AE1"/>
    <w:rsid w:val="00E92C25"/>
    <w:rsid w:val="00EB7971"/>
    <w:rsid w:val="00ED0422"/>
    <w:rsid w:val="00ED667E"/>
    <w:rsid w:val="00EF4EC9"/>
    <w:rsid w:val="00EF7AF0"/>
    <w:rsid w:val="00F81BC7"/>
    <w:rsid w:val="00F94C7B"/>
    <w:rsid w:val="00FB79F6"/>
    <w:rsid w:val="00FC6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EC"/>
    <w:pPr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11CD1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3EC"/>
    <w:pPr>
      <w:keepNext/>
      <w:keepLines/>
      <w:spacing w:before="40" w:after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FD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711CD1"/>
    <w:rPr>
      <w:rFonts w:ascii="TH SarabunPSK" w:eastAsia="TH SarabunPSK" w:hAnsi="TH SarabunPSK" w:cs="TH SarabunPSK"/>
      <w:b/>
      <w:bCs/>
      <w:sz w:val="44"/>
      <w:szCs w:val="44"/>
    </w:rPr>
  </w:style>
  <w:style w:type="character" w:customStyle="1" w:styleId="20">
    <w:name w:val="หัวเรื่อง 2 อักขระ"/>
    <w:basedOn w:val="a0"/>
    <w:link w:val="2"/>
    <w:uiPriority w:val="9"/>
    <w:rsid w:val="00A103EC"/>
    <w:rPr>
      <w:rFonts w:ascii="TH SarabunPSK" w:eastAsia="TH SarabunPSK" w:hAnsi="TH SarabunPSK" w:cs="TH SarabunPSK"/>
      <w:b/>
      <w:bCs/>
      <w:sz w:val="36"/>
      <w:szCs w:val="36"/>
    </w:rPr>
  </w:style>
  <w:style w:type="paragraph" w:customStyle="1" w:styleId="Heading1X">
    <w:name w:val="Heading 1 X"/>
    <w:basedOn w:val="a"/>
    <w:link w:val="Heading1XChar"/>
    <w:qFormat/>
    <w:rsid w:val="00057575"/>
    <w:pPr>
      <w:jc w:val="center"/>
    </w:pPr>
    <w:rPr>
      <w:b/>
      <w:bCs/>
      <w:sz w:val="44"/>
      <w:szCs w:val="44"/>
    </w:rPr>
  </w:style>
  <w:style w:type="paragraph" w:customStyle="1" w:styleId="Heading1dummy">
    <w:name w:val="Heading 1 dummy"/>
    <w:basedOn w:val="1"/>
    <w:link w:val="Heading1dummyChar"/>
    <w:qFormat/>
    <w:rsid w:val="007A5E59"/>
    <w:rPr>
      <w:b w:val="0"/>
      <w:bCs w:val="0"/>
      <w:sz w:val="2"/>
      <w:szCs w:val="2"/>
    </w:rPr>
  </w:style>
  <w:style w:type="character" w:customStyle="1" w:styleId="Heading1XChar">
    <w:name w:val="Heading 1 X Char"/>
    <w:basedOn w:val="a0"/>
    <w:link w:val="Heading1X"/>
    <w:rsid w:val="00057575"/>
    <w:rPr>
      <w:rFonts w:ascii="TH SarabunPSK" w:eastAsia="TH SarabunPSK" w:hAnsi="TH SarabunPSK" w:cs="TH SarabunPSK"/>
      <w:b/>
      <w:bCs/>
      <w:sz w:val="44"/>
      <w:szCs w:val="44"/>
    </w:rPr>
  </w:style>
  <w:style w:type="character" w:customStyle="1" w:styleId="Heading1dummyChar">
    <w:name w:val="Heading 1 dummy Char"/>
    <w:basedOn w:val="Heading1XChar"/>
    <w:link w:val="Heading1dummy"/>
    <w:rsid w:val="007A5E59"/>
    <w:rPr>
      <w:rFonts w:ascii="TH SarabunPSK" w:eastAsia="TH SarabunPSK" w:hAnsi="TH SarabunPSK" w:cs="TH SarabunPSK"/>
      <w:b w:val="0"/>
      <w:bCs w:val="0"/>
      <w:sz w:val="2"/>
      <w:szCs w:val="2"/>
    </w:rPr>
  </w:style>
  <w:style w:type="character" w:customStyle="1" w:styleId="5yl5">
    <w:name w:val="_5yl5"/>
    <w:basedOn w:val="a0"/>
    <w:rsid w:val="00A4026B"/>
  </w:style>
  <w:style w:type="table" w:styleId="a4">
    <w:name w:val="Table Grid"/>
    <w:basedOn w:val="a1"/>
    <w:uiPriority w:val="39"/>
    <w:rsid w:val="003D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1AE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67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C6790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94D2-68D9-430D-A629-244D9E55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</TotalTime>
  <Pages>22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user</cp:lastModifiedBy>
  <cp:revision>2</cp:revision>
  <dcterms:created xsi:type="dcterms:W3CDTF">2016-08-03T06:21:00Z</dcterms:created>
  <dcterms:modified xsi:type="dcterms:W3CDTF">2016-08-03T06:21:00Z</dcterms:modified>
</cp:coreProperties>
</file>